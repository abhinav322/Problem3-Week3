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EB5A" w14:textId="3DE97EEA" w:rsidR="004B7E44" w:rsidRDefault="004B7E44" w:rsidP="00C653FF">
      <w:pPr>
        <w:jc w:val="right"/>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196"/>
        <w:gridCol w:w="1992"/>
      </w:tblGrid>
      <w:tr w:rsidR="0011564F" w14:paraId="45C7B888" w14:textId="77777777" w:rsidTr="0011564F">
        <w:trPr>
          <w:trHeight w:val="2536"/>
        </w:trPr>
        <w:tc>
          <w:tcPr>
            <w:tcW w:w="8196" w:type="dxa"/>
            <w:tcBorders>
              <w:top w:val="nil"/>
              <w:left w:val="nil"/>
              <w:bottom w:val="nil"/>
              <w:right w:val="nil"/>
            </w:tcBorders>
          </w:tcPr>
          <w:p w14:paraId="11F70E86" w14:textId="77777777" w:rsidR="0011564F" w:rsidRDefault="0011564F" w:rsidP="0011564F"/>
        </w:tc>
        <w:tc>
          <w:tcPr>
            <w:tcW w:w="1992" w:type="dxa"/>
            <w:tcBorders>
              <w:top w:val="nil"/>
              <w:left w:val="nil"/>
              <w:bottom w:val="nil"/>
              <w:right w:val="nil"/>
            </w:tcBorders>
          </w:tcPr>
          <w:p w14:paraId="4DF4DCCE" w14:textId="77777777" w:rsidR="0011564F" w:rsidRDefault="0011564F" w:rsidP="0011564F">
            <w:pPr>
              <w:rPr>
                <w:noProof/>
              </w:rPr>
            </w:pPr>
          </w:p>
        </w:tc>
      </w:tr>
      <w:tr w:rsidR="0011564F" w14:paraId="6C50A0B6" w14:textId="77777777" w:rsidTr="0011564F">
        <w:trPr>
          <w:trHeight w:val="3814"/>
        </w:trPr>
        <w:tc>
          <w:tcPr>
            <w:tcW w:w="8196" w:type="dxa"/>
            <w:tcBorders>
              <w:top w:val="nil"/>
              <w:left w:val="nil"/>
              <w:bottom w:val="nil"/>
              <w:right w:val="nil"/>
            </w:tcBorders>
            <w:vAlign w:val="bottom"/>
          </w:tcPr>
          <w:p w14:paraId="19FF1040" w14:textId="77777777" w:rsidR="0011564F" w:rsidRDefault="0011564F" w:rsidP="0011564F">
            <w:pPr>
              <w:rPr>
                <w:noProof/>
              </w:rPr>
            </w:pPr>
          </w:p>
        </w:tc>
        <w:tc>
          <w:tcPr>
            <w:tcW w:w="1992" w:type="dxa"/>
            <w:tcBorders>
              <w:top w:val="nil"/>
              <w:left w:val="nil"/>
              <w:bottom w:val="nil"/>
              <w:right w:val="nil"/>
            </w:tcBorders>
          </w:tcPr>
          <w:p w14:paraId="691F2EBB" w14:textId="77777777" w:rsidR="0011564F" w:rsidRDefault="0011564F" w:rsidP="0011564F">
            <w:pPr>
              <w:rPr>
                <w:noProof/>
              </w:rPr>
            </w:pPr>
          </w:p>
        </w:tc>
      </w:tr>
    </w:tbl>
    <w:p w14:paraId="2EE7006D" w14:textId="0DE90A07" w:rsidR="0011564F" w:rsidRDefault="0011564F">
      <w:pPr>
        <w:spacing w:after="200"/>
      </w:pPr>
    </w:p>
    <w:p w14:paraId="7ED1E5CA" w14:textId="5319B45D" w:rsidR="0011564F" w:rsidRDefault="0011564F">
      <w:pPr>
        <w:spacing w:after="200"/>
      </w:pPr>
      <w:r w:rsidRPr="00B4596F">
        <w:rPr>
          <w:noProof/>
          <w:sz w:val="28"/>
          <w:szCs w:val="28"/>
          <w:lang w:val="en-GB" w:eastAsia="en-GB"/>
        </w:rPr>
        <mc:AlternateContent>
          <mc:Choice Requires="wps">
            <w:drawing>
              <wp:inline distT="0" distB="0" distL="0" distR="0" wp14:anchorId="0D96BA10" wp14:editId="7661E17C">
                <wp:extent cx="4511040" cy="723900"/>
                <wp:effectExtent l="0" t="0" r="0" b="0"/>
                <wp:docPr id="8" name="Text Box 8"/>
                <wp:cNvGraphicFramePr/>
                <a:graphic xmlns:a="http://schemas.openxmlformats.org/drawingml/2006/main">
                  <a:graphicData uri="http://schemas.microsoft.com/office/word/2010/wordprocessingShape">
                    <wps:wsp>
                      <wps:cNvSpPr txBox="1"/>
                      <wps:spPr>
                        <a:xfrm>
                          <a:off x="0" y="0"/>
                          <a:ext cx="4511040" cy="723900"/>
                        </a:xfrm>
                        <a:prstGeom prst="rect">
                          <a:avLst/>
                        </a:prstGeom>
                        <a:noFill/>
                        <a:ln w="6350">
                          <a:noFill/>
                        </a:ln>
                      </wps:spPr>
                      <wps:txbx>
                        <w:txbxContent>
                          <w:p w14:paraId="478932B0" w14:textId="511C551D" w:rsidR="0011564F" w:rsidRPr="00AB3CEE" w:rsidRDefault="00A834C3" w:rsidP="0011564F">
                            <w:pPr>
                              <w:pStyle w:val="Title"/>
                              <w:rPr>
                                <w:b w:val="0"/>
                                <w:color w:val="161718" w:themeColor="text1"/>
                                <w:sz w:val="52"/>
                                <w:szCs w:val="52"/>
                                <w:lang w:val="en-IN"/>
                              </w:rPr>
                            </w:pPr>
                            <w:r w:rsidRPr="00AB3CEE">
                              <w:rPr>
                                <w:b w:val="0"/>
                                <w:caps w:val="0"/>
                                <w:color w:val="161718" w:themeColor="text1"/>
                                <w:sz w:val="52"/>
                                <w:szCs w:val="52"/>
                                <w:lang w:val="en-IN"/>
                              </w:rPr>
                              <w:t>Anti-Lock Braking</w:t>
                            </w:r>
                            <w:r w:rsidR="0011564F" w:rsidRPr="00AB3CEE">
                              <w:rPr>
                                <w:b w:val="0"/>
                                <w:caps w:val="0"/>
                                <w:color w:val="161718" w:themeColor="text1"/>
                                <w:sz w:val="52"/>
                                <w:szCs w:val="52"/>
                                <w:lang w:val="en-IN"/>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96BA10" id="_x0000_t202" coordsize="21600,21600" o:spt="202" path="m,l,21600r21600,l21600,xe">
                <v:stroke joinstyle="miter"/>
                <v:path gradientshapeok="t" o:connecttype="rect"/>
              </v:shapetype>
              <v:shape id="Text Box 8" o:spid="_x0000_s1026" type="#_x0000_t202" style="width:355.2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" filled="f" stroked="f" strokeweight=".5pt">
                <v:textbox>
                  <w:txbxContent>
                    <w:p w14:paraId="478932B0" w14:textId="511C551D" w:rsidR="0011564F" w:rsidRPr="00AB3CEE" w:rsidRDefault="00A834C3" w:rsidP="0011564F">
                      <w:pPr>
                        <w:pStyle w:val="Title"/>
                        <w:rPr>
                          <w:b w:val="0"/>
                          <w:color w:val="161718" w:themeColor="text1"/>
                          <w:sz w:val="52"/>
                          <w:szCs w:val="52"/>
                          <w:lang w:val="en-IN"/>
                        </w:rPr>
                      </w:pPr>
                      <w:r w:rsidRPr="00AB3CEE">
                        <w:rPr>
                          <w:b w:val="0"/>
                          <w:caps w:val="0"/>
                          <w:color w:val="161718" w:themeColor="text1"/>
                          <w:sz w:val="52"/>
                          <w:szCs w:val="52"/>
                          <w:lang w:val="en-IN"/>
                        </w:rPr>
                        <w:t>Anti-Lock Braking</w:t>
                      </w:r>
                      <w:r w:rsidR="0011564F" w:rsidRPr="00AB3CEE">
                        <w:rPr>
                          <w:b w:val="0"/>
                          <w:caps w:val="0"/>
                          <w:color w:val="161718" w:themeColor="text1"/>
                          <w:sz w:val="52"/>
                          <w:szCs w:val="52"/>
                          <w:lang w:val="en-IN"/>
                        </w:rPr>
                        <w:t xml:space="preserve"> System</w:t>
                      </w:r>
                    </w:p>
                  </w:txbxContent>
                </v:textbox>
                <w10:anchorlock/>
              </v:shape>
            </w:pict>
          </mc:Fallback>
        </mc:AlternateContent>
      </w:r>
    </w:p>
    <w:p w14:paraId="47004C62" w14:textId="4D40021D" w:rsidR="0011564F" w:rsidRDefault="0011564F">
      <w:pPr>
        <w:spacing w:after="200"/>
      </w:pPr>
      <w:r w:rsidRPr="00B4596F">
        <w:rPr>
          <w:noProof/>
          <w:sz w:val="28"/>
          <w:szCs w:val="28"/>
          <w:lang w:val="en-GB" w:eastAsia="en-GB"/>
        </w:rPr>
        <mc:AlternateContent>
          <mc:Choice Requires="wps">
            <w:drawing>
              <wp:inline distT="0" distB="0" distL="0" distR="0" wp14:anchorId="2B9DF897" wp14:editId="40108F64">
                <wp:extent cx="6469380" cy="975360"/>
                <wp:effectExtent l="0" t="0" r="0" b="0"/>
                <wp:docPr id="3" name="Text Box 3"/>
                <wp:cNvGraphicFramePr/>
                <a:graphic xmlns:a="http://schemas.openxmlformats.org/drawingml/2006/main">
                  <a:graphicData uri="http://schemas.microsoft.com/office/word/2010/wordprocessingShape">
                    <wps:wsp>
                      <wps:cNvSpPr txBox="1"/>
                      <wps:spPr>
                        <a:xfrm>
                          <a:off x="0" y="0"/>
                          <a:ext cx="6469380" cy="975360"/>
                        </a:xfrm>
                        <a:prstGeom prst="rect">
                          <a:avLst/>
                        </a:prstGeom>
                        <a:noFill/>
                        <a:ln w="6350">
                          <a:noFill/>
                        </a:ln>
                      </wps:spPr>
                      <wps:txbx>
                        <w:txbxContent>
                          <w:p w14:paraId="66EDBBCB" w14:textId="051BE55F" w:rsidR="00473FB2" w:rsidRPr="00AB3CEE" w:rsidRDefault="0011564F" w:rsidP="0011564F">
                            <w:pPr>
                              <w:pStyle w:val="Heading2"/>
                              <w:rPr>
                                <w:szCs w:val="52"/>
                              </w:rPr>
                            </w:pPr>
                            <w:bookmarkStart w:id="0" w:name="_Toc59014396"/>
                            <w:bookmarkStart w:id="1" w:name="_Toc45892623"/>
                            <w:bookmarkStart w:id="2" w:name="_Toc47085762"/>
                            <w:bookmarkStart w:id="3" w:name="_Toc59093493"/>
                            <w:r w:rsidRPr="00AB3CEE">
                              <w:rPr>
                                <w:szCs w:val="52"/>
                              </w:rPr>
                              <w:t>Name and Unique ID:</w:t>
                            </w:r>
                            <w:bookmarkEnd w:id="3"/>
                            <w:r w:rsidRPr="00AB3CEE">
                              <w:rPr>
                                <w:szCs w:val="52"/>
                              </w:rPr>
                              <w:t xml:space="preserve"> </w:t>
                            </w:r>
                          </w:p>
                          <w:p w14:paraId="494A57BA" w14:textId="77777777" w:rsidR="0011564F" w:rsidRPr="00AB3CEE" w:rsidRDefault="00C5791F" w:rsidP="0011564F">
                            <w:pPr>
                              <w:pStyle w:val="Heading2"/>
                              <w:rPr>
                                <w:szCs w:val="52"/>
                              </w:rPr>
                            </w:pPr>
                            <w:bookmarkStart w:id="4" w:name="_Toc59093494"/>
                            <w:r>
                              <w:rPr>
                                <w:szCs w:val="52"/>
                              </w:rPr>
                              <w:pict w14:anchorId="17E21900">
                                <v:shape id="_x0000_i1027"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Mondal, </w:t>
                            </w:r>
                            <w:r w:rsidR="0011564F" w:rsidRPr="00AB3CEE">
                              <w:rPr>
                                <w:szCs w:val="52"/>
                              </w:rPr>
                              <w:t>2005576</w:t>
                            </w:r>
                            <w:bookmarkEnd w:id="4"/>
                          </w:p>
                          <w:p w14:paraId="44145383" w14:textId="77777777" w:rsidR="0011564F" w:rsidRPr="00C653FF" w:rsidRDefault="0011564F" w:rsidP="0011564F">
                            <w:pPr>
                              <w:pStyle w:val="Heading2"/>
                              <w:rPr>
                                <w:b/>
                              </w:rPr>
                            </w:pPr>
                          </w:p>
                          <w:p w14:paraId="5AD4935E" w14:textId="77777777" w:rsidR="00344174" w:rsidRDefault="00344174"/>
                          <w:p w14:paraId="282661A1" w14:textId="77777777" w:rsidR="00473FB2" w:rsidRDefault="0011564F" w:rsidP="0011564F">
                            <w:pPr>
                              <w:pStyle w:val="Heading2"/>
                            </w:pPr>
                            <w:bookmarkStart w:id="5" w:name="_Toc59093495"/>
                            <w:r>
                              <w:t>Name and Unique ID:</w:t>
                            </w:r>
                            <w:bookmarkEnd w:id="5"/>
                            <w:r>
                              <w:t xml:space="preserve"> </w:t>
                            </w:r>
                          </w:p>
                          <w:p w14:paraId="637C2737" w14:textId="77777777" w:rsidR="0011564F" w:rsidRDefault="00C5791F" w:rsidP="0011564F">
                            <w:pPr>
                              <w:pStyle w:val="Heading2"/>
                            </w:pPr>
                            <w:bookmarkStart w:id="6" w:name="_Toc59093496"/>
                            <w:r>
                              <w:pict w14:anchorId="17E21900">
                                <v:shape id="_x0000_i1029"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6"/>
                          </w:p>
                          <w:p w14:paraId="2CF95EFE" w14:textId="77777777" w:rsidR="0011564F" w:rsidRPr="00C653FF" w:rsidRDefault="0011564F" w:rsidP="0011564F">
                            <w:pPr>
                              <w:pStyle w:val="Heading2"/>
                              <w:rPr>
                                <w:b/>
                              </w:rPr>
                            </w:pPr>
                          </w:p>
                          <w:p w14:paraId="75BE1355" w14:textId="77777777" w:rsidR="000E7D47" w:rsidRDefault="000E7D47"/>
                          <w:p w14:paraId="318C0C3C" w14:textId="77777777" w:rsidR="00473FB2" w:rsidRDefault="0011564F" w:rsidP="0011564F">
                            <w:pPr>
                              <w:pStyle w:val="Heading2"/>
                            </w:pPr>
                            <w:bookmarkStart w:id="7" w:name="_Toc59093497"/>
                            <w:r>
                              <w:t>Name and Unique ID:</w:t>
                            </w:r>
                            <w:bookmarkEnd w:id="0"/>
                            <w:bookmarkEnd w:id="7"/>
                            <w:r>
                              <w:t xml:space="preserve"> </w:t>
                            </w:r>
                          </w:p>
                          <w:p w14:paraId="64BE1AC2" w14:textId="22EA0271" w:rsidR="0011564F" w:rsidRDefault="00C5791F" w:rsidP="0011564F">
                            <w:pPr>
                              <w:pStyle w:val="Heading2"/>
                            </w:pPr>
                            <w:bookmarkStart w:id="8" w:name="_Toc47086042"/>
                            <w:bookmarkStart w:id="9" w:name="_Toc47086633"/>
                            <w:bookmarkStart w:id="10" w:name="_Toc59014374"/>
                            <w:bookmarkStart w:id="11" w:name="_Toc59014397"/>
                            <w:bookmarkStart w:id="12" w:name="_Toc59093498"/>
                            <w:r>
                              <w:pict w14:anchorId="17E21900">
                                <v:shape id="_x0000_i103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8"/>
                            <w:bookmarkEnd w:id="9"/>
                            <w:bookmarkEnd w:id="10"/>
                            <w:bookmarkEnd w:id="11"/>
                            <w:bookmarkEnd w:id="12"/>
                          </w:p>
                          <w:p w14:paraId="6C1570D2" w14:textId="77777777" w:rsidR="0011564F" w:rsidRPr="00C653FF" w:rsidRDefault="0011564F" w:rsidP="0011564F">
                            <w:pPr>
                              <w:pStyle w:val="Heading2"/>
                              <w:rPr>
                                <w:b/>
                              </w:rPr>
                            </w:pPr>
                          </w:p>
                          <w:p w14:paraId="0D961B28" w14:textId="77777777" w:rsidR="00344174" w:rsidRDefault="00344174"/>
                          <w:p w14:paraId="241FC114" w14:textId="77777777" w:rsidR="00473FB2" w:rsidRDefault="0011564F" w:rsidP="0011564F">
                            <w:pPr>
                              <w:pStyle w:val="Heading2"/>
                            </w:pPr>
                            <w:bookmarkStart w:id="13" w:name="_Toc47086043"/>
                            <w:bookmarkStart w:id="14" w:name="_Toc47086634"/>
                            <w:bookmarkStart w:id="15" w:name="_Toc59014375"/>
                            <w:bookmarkStart w:id="16" w:name="_Toc59014398"/>
                            <w:bookmarkStart w:id="17" w:name="_Toc59093499"/>
                            <w:r>
                              <w:t>Name and Unique ID:</w:t>
                            </w:r>
                            <w:bookmarkEnd w:id="1"/>
                            <w:bookmarkEnd w:id="2"/>
                            <w:bookmarkEnd w:id="13"/>
                            <w:bookmarkEnd w:id="14"/>
                            <w:bookmarkEnd w:id="15"/>
                            <w:bookmarkEnd w:id="16"/>
                            <w:bookmarkEnd w:id="17"/>
                            <w:r>
                              <w:t xml:space="preserve"> </w:t>
                            </w:r>
                          </w:p>
                          <w:p w14:paraId="7D906DC4" w14:textId="668ECB93" w:rsidR="0011564F" w:rsidRDefault="00C5791F" w:rsidP="0011564F">
                            <w:pPr>
                              <w:pStyle w:val="Heading2"/>
                            </w:pPr>
                            <w:bookmarkStart w:id="18" w:name="_Toc47083044"/>
                            <w:bookmarkStart w:id="19" w:name="_Toc47085763"/>
                            <w:bookmarkStart w:id="20" w:name="_Toc47086044"/>
                            <w:bookmarkStart w:id="21" w:name="_Toc47086635"/>
                            <w:bookmarkStart w:id="22" w:name="_Toc59014376"/>
                            <w:bookmarkStart w:id="23" w:name="_Toc59014399"/>
                            <w:bookmarkStart w:id="24" w:name="_Toc59093500"/>
                            <w:r>
                              <w:pict w14:anchorId="17E21900">
                                <v:shape id="Picture 12" o:spid="_x0000_i1033"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18"/>
                            <w:bookmarkEnd w:id="19"/>
                            <w:bookmarkEnd w:id="20"/>
                            <w:bookmarkEnd w:id="21"/>
                            <w:bookmarkEnd w:id="22"/>
                            <w:bookmarkEnd w:id="23"/>
                            <w:bookmarkEnd w:id="24"/>
                          </w:p>
                          <w:p w14:paraId="28CFF6E9" w14:textId="77777777" w:rsidR="0011564F" w:rsidRPr="00C653FF" w:rsidRDefault="0011564F" w:rsidP="0011564F">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B9DF897" id="_x0000_t202" coordsize="21600,21600" o:spt="202" path="m,l,21600r21600,l21600,xe">
                <v:stroke joinstyle="miter"/>
                <v:path gradientshapeok="t" o:connecttype="rect"/>
              </v:shapetype>
              <v:shape id="Text Box 3" o:spid="_x0000_s1027" type="#_x0000_t202" style="width:509.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" filled="f" stroked="f" strokeweight=".5pt">
                <v:textbox>
                  <w:txbxContent>
                    <w:p w14:paraId="66EDBBCB" w14:textId="051BE55F" w:rsidR="00473FB2" w:rsidRPr="00AB3CEE" w:rsidRDefault="0011564F" w:rsidP="0011564F">
                      <w:pPr>
                        <w:pStyle w:val="Heading2"/>
                        <w:rPr>
                          <w:szCs w:val="52"/>
                        </w:rPr>
                      </w:pPr>
                      <w:bookmarkStart w:id="25" w:name="_Toc59014396"/>
                      <w:bookmarkStart w:id="26" w:name="_Toc45892623"/>
                      <w:bookmarkStart w:id="27" w:name="_Toc47085762"/>
                      <w:bookmarkStart w:id="28" w:name="_Toc59093493"/>
                      <w:r w:rsidRPr="00AB3CEE">
                        <w:rPr>
                          <w:szCs w:val="52"/>
                        </w:rPr>
                        <w:t>Name and Unique ID:</w:t>
                      </w:r>
                      <w:bookmarkEnd w:id="28"/>
                      <w:r w:rsidRPr="00AB3CEE">
                        <w:rPr>
                          <w:szCs w:val="52"/>
                        </w:rPr>
                        <w:t xml:space="preserve"> </w:t>
                      </w:r>
                    </w:p>
                    <w:p w14:paraId="494A57BA" w14:textId="77777777" w:rsidR="0011564F" w:rsidRPr="00AB3CEE" w:rsidRDefault="00C5791F" w:rsidP="0011564F">
                      <w:pPr>
                        <w:pStyle w:val="Heading2"/>
                        <w:rPr>
                          <w:szCs w:val="52"/>
                        </w:rPr>
                      </w:pPr>
                      <w:bookmarkStart w:id="29" w:name="_Toc59093494"/>
                      <w:r>
                        <w:rPr>
                          <w:szCs w:val="52"/>
                        </w:rPr>
                        <w:pict w14:anchorId="17E21900">
                          <v:shape id="_x0000_i1027"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Mondal, </w:t>
                      </w:r>
                      <w:r w:rsidR="0011564F" w:rsidRPr="00AB3CEE">
                        <w:rPr>
                          <w:szCs w:val="52"/>
                        </w:rPr>
                        <w:t>2005576</w:t>
                      </w:r>
                      <w:bookmarkEnd w:id="29"/>
                    </w:p>
                    <w:p w14:paraId="44145383" w14:textId="77777777" w:rsidR="0011564F" w:rsidRPr="00C653FF" w:rsidRDefault="0011564F" w:rsidP="0011564F">
                      <w:pPr>
                        <w:pStyle w:val="Heading2"/>
                        <w:rPr>
                          <w:b/>
                        </w:rPr>
                      </w:pPr>
                    </w:p>
                    <w:p w14:paraId="5AD4935E" w14:textId="77777777" w:rsidR="00344174" w:rsidRDefault="00344174"/>
                    <w:p w14:paraId="282661A1" w14:textId="77777777" w:rsidR="00473FB2" w:rsidRDefault="0011564F" w:rsidP="0011564F">
                      <w:pPr>
                        <w:pStyle w:val="Heading2"/>
                      </w:pPr>
                      <w:bookmarkStart w:id="30" w:name="_Toc59093495"/>
                      <w:r>
                        <w:t>Name and Unique ID:</w:t>
                      </w:r>
                      <w:bookmarkEnd w:id="30"/>
                      <w:r>
                        <w:t xml:space="preserve"> </w:t>
                      </w:r>
                    </w:p>
                    <w:p w14:paraId="637C2737" w14:textId="77777777" w:rsidR="0011564F" w:rsidRDefault="00C5791F" w:rsidP="0011564F">
                      <w:pPr>
                        <w:pStyle w:val="Heading2"/>
                      </w:pPr>
                      <w:bookmarkStart w:id="31" w:name="_Toc59093496"/>
                      <w:r>
                        <w:pict w14:anchorId="17E21900">
                          <v:shape id="_x0000_i1029"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31"/>
                    </w:p>
                    <w:p w14:paraId="2CF95EFE" w14:textId="77777777" w:rsidR="0011564F" w:rsidRPr="00C653FF" w:rsidRDefault="0011564F" w:rsidP="0011564F">
                      <w:pPr>
                        <w:pStyle w:val="Heading2"/>
                        <w:rPr>
                          <w:b/>
                        </w:rPr>
                      </w:pPr>
                    </w:p>
                    <w:p w14:paraId="75BE1355" w14:textId="77777777" w:rsidR="000E7D47" w:rsidRDefault="000E7D47"/>
                    <w:p w14:paraId="318C0C3C" w14:textId="77777777" w:rsidR="00473FB2" w:rsidRDefault="0011564F" w:rsidP="0011564F">
                      <w:pPr>
                        <w:pStyle w:val="Heading2"/>
                      </w:pPr>
                      <w:bookmarkStart w:id="32" w:name="_Toc59093497"/>
                      <w:r>
                        <w:t>Name and Unique ID:</w:t>
                      </w:r>
                      <w:bookmarkEnd w:id="25"/>
                      <w:bookmarkEnd w:id="32"/>
                      <w:r>
                        <w:t xml:space="preserve"> </w:t>
                      </w:r>
                    </w:p>
                    <w:p w14:paraId="64BE1AC2" w14:textId="22EA0271" w:rsidR="0011564F" w:rsidRDefault="00C5791F" w:rsidP="0011564F">
                      <w:pPr>
                        <w:pStyle w:val="Heading2"/>
                      </w:pPr>
                      <w:bookmarkStart w:id="33" w:name="_Toc47086042"/>
                      <w:bookmarkStart w:id="34" w:name="_Toc47086633"/>
                      <w:bookmarkStart w:id="35" w:name="_Toc59014374"/>
                      <w:bookmarkStart w:id="36" w:name="_Toc59014397"/>
                      <w:bookmarkStart w:id="37" w:name="_Toc59093498"/>
                      <w:r>
                        <w:pict w14:anchorId="17E21900">
                          <v:shape id="_x0000_i103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33"/>
                      <w:bookmarkEnd w:id="34"/>
                      <w:bookmarkEnd w:id="35"/>
                      <w:bookmarkEnd w:id="36"/>
                      <w:bookmarkEnd w:id="37"/>
                    </w:p>
                    <w:p w14:paraId="6C1570D2" w14:textId="77777777" w:rsidR="0011564F" w:rsidRPr="00C653FF" w:rsidRDefault="0011564F" w:rsidP="0011564F">
                      <w:pPr>
                        <w:pStyle w:val="Heading2"/>
                        <w:rPr>
                          <w:b/>
                        </w:rPr>
                      </w:pPr>
                    </w:p>
                    <w:p w14:paraId="0D961B28" w14:textId="77777777" w:rsidR="00344174" w:rsidRDefault="00344174"/>
                    <w:p w14:paraId="241FC114" w14:textId="77777777" w:rsidR="00473FB2" w:rsidRDefault="0011564F" w:rsidP="0011564F">
                      <w:pPr>
                        <w:pStyle w:val="Heading2"/>
                      </w:pPr>
                      <w:bookmarkStart w:id="38" w:name="_Toc47086043"/>
                      <w:bookmarkStart w:id="39" w:name="_Toc47086634"/>
                      <w:bookmarkStart w:id="40" w:name="_Toc59014375"/>
                      <w:bookmarkStart w:id="41" w:name="_Toc59014398"/>
                      <w:bookmarkStart w:id="42" w:name="_Toc59093499"/>
                      <w:r>
                        <w:t>Name and Unique ID:</w:t>
                      </w:r>
                      <w:bookmarkEnd w:id="26"/>
                      <w:bookmarkEnd w:id="27"/>
                      <w:bookmarkEnd w:id="38"/>
                      <w:bookmarkEnd w:id="39"/>
                      <w:bookmarkEnd w:id="40"/>
                      <w:bookmarkEnd w:id="41"/>
                      <w:bookmarkEnd w:id="42"/>
                      <w:r>
                        <w:t xml:space="preserve"> </w:t>
                      </w:r>
                    </w:p>
                    <w:p w14:paraId="7D906DC4" w14:textId="668ECB93" w:rsidR="0011564F" w:rsidRDefault="00C5791F" w:rsidP="0011564F">
                      <w:pPr>
                        <w:pStyle w:val="Heading2"/>
                      </w:pPr>
                      <w:bookmarkStart w:id="43" w:name="_Toc47083044"/>
                      <w:bookmarkStart w:id="44" w:name="_Toc47085763"/>
                      <w:bookmarkStart w:id="45" w:name="_Toc47086044"/>
                      <w:bookmarkStart w:id="46" w:name="_Toc47086635"/>
                      <w:bookmarkStart w:id="47" w:name="_Toc59014376"/>
                      <w:bookmarkStart w:id="48" w:name="_Toc59014399"/>
                      <w:bookmarkStart w:id="49" w:name="_Toc59093500"/>
                      <w:r>
                        <w:pict w14:anchorId="17E21900">
                          <v:shape id="Picture 12" o:spid="_x0000_i1033"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43"/>
                      <w:bookmarkEnd w:id="44"/>
                      <w:bookmarkEnd w:id="45"/>
                      <w:bookmarkEnd w:id="46"/>
                      <w:bookmarkEnd w:id="47"/>
                      <w:bookmarkEnd w:id="48"/>
                      <w:bookmarkEnd w:id="49"/>
                    </w:p>
                    <w:p w14:paraId="28CFF6E9" w14:textId="77777777" w:rsidR="0011564F" w:rsidRPr="00C653FF" w:rsidRDefault="0011564F" w:rsidP="0011564F">
                      <w:pPr>
                        <w:pStyle w:val="Heading2"/>
                        <w:rPr>
                          <w:b/>
                        </w:rPr>
                      </w:pPr>
                    </w:p>
                  </w:txbxContent>
                </v:textbox>
                <w10:anchorlock/>
              </v:shape>
            </w:pict>
          </mc:Fallback>
        </mc:AlternateContent>
      </w:r>
    </w:p>
    <w:p w14:paraId="331770E4" w14:textId="2552B006" w:rsidR="0011564F" w:rsidRDefault="0011564F">
      <w:pPr>
        <w:spacing w:after="200"/>
      </w:pPr>
    </w:p>
    <w:p w14:paraId="70379DCF" w14:textId="20AE00EB" w:rsidR="0011564F" w:rsidRDefault="0011564F">
      <w:pPr>
        <w:spacing w:after="200"/>
      </w:pPr>
    </w:p>
    <w:p w14:paraId="4E65EE71" w14:textId="3779524C" w:rsidR="0011564F" w:rsidRDefault="0011564F">
      <w:pPr>
        <w:spacing w:after="200"/>
      </w:pPr>
    </w:p>
    <w:p w14:paraId="44570101" w14:textId="58CE6392" w:rsidR="0011564F" w:rsidRDefault="0011564F">
      <w:pPr>
        <w:spacing w:after="200"/>
      </w:pPr>
    </w:p>
    <w:p w14:paraId="00CEBA93" w14:textId="15D84769" w:rsidR="0011564F" w:rsidRDefault="0011564F">
      <w:pPr>
        <w:spacing w:after="200"/>
      </w:pPr>
    </w:p>
    <w:p w14:paraId="25384EDB" w14:textId="7C35E004" w:rsidR="0011564F" w:rsidRDefault="0011564F">
      <w:pPr>
        <w:spacing w:after="200"/>
      </w:pPr>
    </w:p>
    <w:p w14:paraId="39DFE158" w14:textId="5CD4ADC8" w:rsidR="0011564F" w:rsidRDefault="0011564F">
      <w:pPr>
        <w:spacing w:after="200"/>
      </w:pPr>
    </w:p>
    <w:p w14:paraId="2855AA42" w14:textId="77777777" w:rsidR="0011564F" w:rsidRDefault="0011564F">
      <w:pPr>
        <w:spacing w:after="200"/>
        <w:rPr>
          <w:rStyle w:val="Hyperlink"/>
          <w:noProof/>
        </w:rPr>
      </w:pPr>
    </w:p>
    <w:sdt>
      <w:sdtPr>
        <w:rPr>
          <w:rFonts w:asciiTheme="minorHAnsi" w:eastAsiaTheme="minorEastAsia" w:hAnsiTheme="minorHAnsi" w:cstheme="minorBidi"/>
          <w:color w:val="753DFF" w:themeColor="hyperlink"/>
          <w:sz w:val="24"/>
          <w:szCs w:val="22"/>
          <w:u w:val="single"/>
        </w:rPr>
        <w:id w:val="1854151959"/>
        <w:docPartObj>
          <w:docPartGallery w:val="Table of Contents"/>
          <w:docPartUnique/>
        </w:docPartObj>
      </w:sdtPr>
      <w:sdtEndPr>
        <w:rPr>
          <w:b/>
          <w:bCs/>
          <w:noProof/>
          <w:color w:val="auto"/>
          <w:u w:val="none"/>
        </w:rPr>
      </w:sdtEndPr>
      <w:sdtContent>
        <w:p w14:paraId="4B3B2737" w14:textId="66E34107" w:rsidR="0011564F" w:rsidRDefault="0011564F">
          <w:pPr>
            <w:pStyle w:val="TOCHeading"/>
          </w:pPr>
          <w:r>
            <w:t>Contents</w:t>
          </w:r>
        </w:p>
        <w:p w14:paraId="06C5A466" w14:textId="3D5ED5EF" w:rsidR="009D65CE" w:rsidRDefault="0011564F" w:rsidP="009D65CE">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4" w:anchor="_Toc59093493" w:history="1">
            <w:r w:rsidR="009D65CE" w:rsidRPr="00E851EA">
              <w:rPr>
                <w:rStyle w:val="Hyperlink"/>
                <w:noProof/>
              </w:rPr>
              <w:t>Name and Unique ID:</w:t>
            </w:r>
            <w:r w:rsidR="009D65CE">
              <w:rPr>
                <w:noProof/>
                <w:webHidden/>
              </w:rPr>
              <w:tab/>
            </w:r>
            <w:r w:rsidR="009D65CE">
              <w:rPr>
                <w:noProof/>
                <w:webHidden/>
              </w:rPr>
              <w:fldChar w:fldCharType="begin"/>
            </w:r>
            <w:r w:rsidR="009D65CE">
              <w:rPr>
                <w:noProof/>
                <w:webHidden/>
              </w:rPr>
              <w:instrText xml:space="preserve"> PAGEREF _Toc59093493 \h </w:instrText>
            </w:r>
            <w:r w:rsidR="009D65CE">
              <w:rPr>
                <w:noProof/>
                <w:webHidden/>
              </w:rPr>
            </w:r>
            <w:r w:rsidR="009D65CE">
              <w:rPr>
                <w:noProof/>
                <w:webHidden/>
              </w:rPr>
              <w:fldChar w:fldCharType="separate"/>
            </w:r>
            <w:r w:rsidR="00805002">
              <w:rPr>
                <w:noProof/>
                <w:webHidden/>
              </w:rPr>
              <w:t>1</w:t>
            </w:r>
            <w:r w:rsidR="009D65CE">
              <w:rPr>
                <w:noProof/>
                <w:webHidden/>
              </w:rPr>
              <w:fldChar w:fldCharType="end"/>
            </w:r>
          </w:hyperlink>
        </w:p>
        <w:p w14:paraId="67409819" w14:textId="5424FAA7" w:rsidR="009D65CE" w:rsidRDefault="009D65CE">
          <w:pPr>
            <w:pStyle w:val="TOC2"/>
            <w:tabs>
              <w:tab w:val="right" w:leader="dot" w:pos="10178"/>
            </w:tabs>
            <w:rPr>
              <w:noProof/>
              <w:sz w:val="22"/>
              <w:lang w:val="en-IN" w:eastAsia="en-IN"/>
            </w:rPr>
          </w:pPr>
          <w:hyperlink w:anchor="_Toc59093501" w:history="1">
            <w:r w:rsidRPr="00E851EA">
              <w:rPr>
                <w:rStyle w:val="Hyperlink"/>
                <w:rFonts w:ascii="Work Sans" w:hAnsi="Work Sans"/>
                <w:noProof/>
              </w:rPr>
              <w:t>Introduction</w:t>
            </w:r>
            <w:r>
              <w:rPr>
                <w:noProof/>
                <w:webHidden/>
              </w:rPr>
              <w:tab/>
            </w:r>
            <w:r>
              <w:rPr>
                <w:noProof/>
                <w:webHidden/>
              </w:rPr>
              <w:fldChar w:fldCharType="begin"/>
            </w:r>
            <w:r>
              <w:rPr>
                <w:noProof/>
                <w:webHidden/>
              </w:rPr>
              <w:instrText xml:space="preserve"> PAGEREF _Toc59093501 \h </w:instrText>
            </w:r>
            <w:r>
              <w:rPr>
                <w:noProof/>
                <w:webHidden/>
              </w:rPr>
            </w:r>
            <w:r>
              <w:rPr>
                <w:noProof/>
                <w:webHidden/>
              </w:rPr>
              <w:fldChar w:fldCharType="separate"/>
            </w:r>
            <w:r w:rsidR="00805002">
              <w:rPr>
                <w:noProof/>
                <w:webHidden/>
              </w:rPr>
              <w:t>3</w:t>
            </w:r>
            <w:r>
              <w:rPr>
                <w:noProof/>
                <w:webHidden/>
              </w:rPr>
              <w:fldChar w:fldCharType="end"/>
            </w:r>
          </w:hyperlink>
        </w:p>
        <w:p w14:paraId="3417D604" w14:textId="7A107EA8" w:rsidR="009D65CE" w:rsidRDefault="009D65CE">
          <w:pPr>
            <w:pStyle w:val="TOC2"/>
            <w:tabs>
              <w:tab w:val="right" w:leader="dot" w:pos="10178"/>
            </w:tabs>
            <w:rPr>
              <w:noProof/>
              <w:sz w:val="22"/>
              <w:lang w:val="en-IN" w:eastAsia="en-IN"/>
            </w:rPr>
          </w:pPr>
          <w:hyperlink w:anchor="_Toc59093502" w:history="1">
            <w:r w:rsidRPr="00E851EA">
              <w:rPr>
                <w:rStyle w:val="Hyperlink"/>
                <w:noProof/>
              </w:rPr>
              <w:t>Working</w:t>
            </w:r>
            <w:r>
              <w:rPr>
                <w:noProof/>
                <w:webHidden/>
              </w:rPr>
              <w:tab/>
            </w:r>
            <w:r>
              <w:rPr>
                <w:noProof/>
                <w:webHidden/>
              </w:rPr>
              <w:fldChar w:fldCharType="begin"/>
            </w:r>
            <w:r>
              <w:rPr>
                <w:noProof/>
                <w:webHidden/>
              </w:rPr>
              <w:instrText xml:space="preserve"> PAGEREF _Toc59093502 \h </w:instrText>
            </w:r>
            <w:r>
              <w:rPr>
                <w:noProof/>
                <w:webHidden/>
              </w:rPr>
            </w:r>
            <w:r>
              <w:rPr>
                <w:noProof/>
                <w:webHidden/>
              </w:rPr>
              <w:fldChar w:fldCharType="separate"/>
            </w:r>
            <w:r w:rsidR="00805002">
              <w:rPr>
                <w:noProof/>
                <w:webHidden/>
              </w:rPr>
              <w:t>3</w:t>
            </w:r>
            <w:r>
              <w:rPr>
                <w:noProof/>
                <w:webHidden/>
              </w:rPr>
              <w:fldChar w:fldCharType="end"/>
            </w:r>
          </w:hyperlink>
        </w:p>
        <w:p w14:paraId="117A369D" w14:textId="25597C0D" w:rsidR="009D65CE" w:rsidRDefault="009D65CE">
          <w:pPr>
            <w:pStyle w:val="TOC2"/>
            <w:tabs>
              <w:tab w:val="right" w:leader="dot" w:pos="10178"/>
            </w:tabs>
            <w:rPr>
              <w:noProof/>
              <w:sz w:val="22"/>
              <w:lang w:val="en-IN" w:eastAsia="en-IN"/>
            </w:rPr>
          </w:pPr>
          <w:hyperlink w:anchor="_Toc59093503" w:history="1">
            <w:r w:rsidRPr="00E851EA">
              <w:rPr>
                <w:rStyle w:val="Hyperlink"/>
                <w:noProof/>
              </w:rPr>
              <w:t>Modelling of Anti-Lock Braking System</w:t>
            </w:r>
            <w:r>
              <w:rPr>
                <w:noProof/>
                <w:webHidden/>
              </w:rPr>
              <w:tab/>
            </w:r>
            <w:bookmarkStart w:id="50" w:name="_GoBack"/>
            <w:bookmarkEnd w:id="50"/>
            <w:r>
              <w:rPr>
                <w:noProof/>
                <w:webHidden/>
              </w:rPr>
              <w:fldChar w:fldCharType="begin"/>
            </w:r>
            <w:r>
              <w:rPr>
                <w:noProof/>
                <w:webHidden/>
              </w:rPr>
              <w:instrText xml:space="preserve"> PAGEREF _Toc59093503 \h </w:instrText>
            </w:r>
            <w:r>
              <w:rPr>
                <w:noProof/>
                <w:webHidden/>
              </w:rPr>
            </w:r>
            <w:r>
              <w:rPr>
                <w:noProof/>
                <w:webHidden/>
              </w:rPr>
              <w:fldChar w:fldCharType="separate"/>
            </w:r>
            <w:r w:rsidR="00805002">
              <w:rPr>
                <w:noProof/>
                <w:webHidden/>
              </w:rPr>
              <w:t>4</w:t>
            </w:r>
            <w:r>
              <w:rPr>
                <w:noProof/>
                <w:webHidden/>
              </w:rPr>
              <w:fldChar w:fldCharType="end"/>
            </w:r>
          </w:hyperlink>
        </w:p>
        <w:p w14:paraId="188DF2BD" w14:textId="05B36ADD" w:rsidR="009D65CE" w:rsidRDefault="009D65CE">
          <w:pPr>
            <w:pStyle w:val="TOC2"/>
            <w:tabs>
              <w:tab w:val="right" w:leader="dot" w:pos="10178"/>
            </w:tabs>
            <w:rPr>
              <w:noProof/>
              <w:sz w:val="22"/>
              <w:lang w:val="en-IN" w:eastAsia="en-IN"/>
            </w:rPr>
          </w:pPr>
          <w:hyperlink w:anchor="_Toc59093504" w:history="1">
            <w:r w:rsidRPr="00E851EA">
              <w:rPr>
                <w:rStyle w:val="Hyperlink"/>
                <w:noProof/>
              </w:rPr>
              <w:t>Simulink Model</w:t>
            </w:r>
            <w:r>
              <w:rPr>
                <w:noProof/>
                <w:webHidden/>
              </w:rPr>
              <w:tab/>
            </w:r>
            <w:r>
              <w:rPr>
                <w:noProof/>
                <w:webHidden/>
              </w:rPr>
              <w:fldChar w:fldCharType="begin"/>
            </w:r>
            <w:r>
              <w:rPr>
                <w:noProof/>
                <w:webHidden/>
              </w:rPr>
              <w:instrText xml:space="preserve"> PAGEREF _Toc59093504 \h </w:instrText>
            </w:r>
            <w:r>
              <w:rPr>
                <w:noProof/>
                <w:webHidden/>
              </w:rPr>
            </w:r>
            <w:r>
              <w:rPr>
                <w:noProof/>
                <w:webHidden/>
              </w:rPr>
              <w:fldChar w:fldCharType="separate"/>
            </w:r>
            <w:r w:rsidR="00805002">
              <w:rPr>
                <w:noProof/>
                <w:webHidden/>
              </w:rPr>
              <w:t>5</w:t>
            </w:r>
            <w:r>
              <w:rPr>
                <w:noProof/>
                <w:webHidden/>
              </w:rPr>
              <w:fldChar w:fldCharType="end"/>
            </w:r>
          </w:hyperlink>
        </w:p>
        <w:p w14:paraId="18A5FE00" w14:textId="4E7C1FEC" w:rsidR="009D65CE" w:rsidRDefault="009D65CE">
          <w:pPr>
            <w:pStyle w:val="TOC2"/>
            <w:tabs>
              <w:tab w:val="right" w:leader="dot" w:pos="10178"/>
            </w:tabs>
            <w:rPr>
              <w:noProof/>
              <w:sz w:val="22"/>
              <w:lang w:val="en-IN" w:eastAsia="en-IN"/>
            </w:rPr>
          </w:pPr>
          <w:hyperlink w:anchor="_Toc59093505" w:history="1">
            <w:r w:rsidRPr="00E851EA">
              <w:rPr>
                <w:rStyle w:val="Hyperlink"/>
                <w:noProof/>
              </w:rPr>
              <w:t>Skills Demonstrated</w:t>
            </w:r>
            <w:r>
              <w:rPr>
                <w:noProof/>
                <w:webHidden/>
              </w:rPr>
              <w:tab/>
            </w:r>
            <w:r>
              <w:rPr>
                <w:noProof/>
                <w:webHidden/>
              </w:rPr>
              <w:fldChar w:fldCharType="begin"/>
            </w:r>
            <w:r>
              <w:rPr>
                <w:noProof/>
                <w:webHidden/>
              </w:rPr>
              <w:instrText xml:space="preserve"> PAGEREF _Toc59093505 \h </w:instrText>
            </w:r>
            <w:r>
              <w:rPr>
                <w:noProof/>
                <w:webHidden/>
              </w:rPr>
            </w:r>
            <w:r>
              <w:rPr>
                <w:noProof/>
                <w:webHidden/>
              </w:rPr>
              <w:fldChar w:fldCharType="separate"/>
            </w:r>
            <w:r w:rsidR="00805002">
              <w:rPr>
                <w:noProof/>
                <w:webHidden/>
              </w:rPr>
              <w:t>6</w:t>
            </w:r>
            <w:r>
              <w:rPr>
                <w:noProof/>
                <w:webHidden/>
              </w:rPr>
              <w:fldChar w:fldCharType="end"/>
            </w:r>
          </w:hyperlink>
        </w:p>
        <w:p w14:paraId="330E0876" w14:textId="0955D1FD" w:rsidR="009D65CE" w:rsidRDefault="009D65CE">
          <w:pPr>
            <w:pStyle w:val="TOC2"/>
            <w:tabs>
              <w:tab w:val="right" w:leader="dot" w:pos="10178"/>
            </w:tabs>
            <w:rPr>
              <w:noProof/>
              <w:sz w:val="22"/>
              <w:lang w:val="en-IN" w:eastAsia="en-IN"/>
            </w:rPr>
          </w:pPr>
          <w:hyperlink w:anchor="_Toc59093506" w:history="1">
            <w:r w:rsidRPr="00E851EA">
              <w:rPr>
                <w:rStyle w:val="Hyperlink"/>
                <w:noProof/>
              </w:rPr>
              <w:t>References</w:t>
            </w:r>
            <w:r>
              <w:rPr>
                <w:noProof/>
                <w:webHidden/>
              </w:rPr>
              <w:tab/>
            </w:r>
            <w:r>
              <w:rPr>
                <w:noProof/>
                <w:webHidden/>
              </w:rPr>
              <w:fldChar w:fldCharType="begin"/>
            </w:r>
            <w:r>
              <w:rPr>
                <w:noProof/>
                <w:webHidden/>
              </w:rPr>
              <w:instrText xml:space="preserve"> PAGEREF _Toc59093506 \h </w:instrText>
            </w:r>
            <w:r>
              <w:rPr>
                <w:noProof/>
                <w:webHidden/>
              </w:rPr>
            </w:r>
            <w:r>
              <w:rPr>
                <w:noProof/>
                <w:webHidden/>
              </w:rPr>
              <w:fldChar w:fldCharType="separate"/>
            </w:r>
            <w:r w:rsidR="00805002">
              <w:rPr>
                <w:noProof/>
                <w:webHidden/>
              </w:rPr>
              <w:t>11</w:t>
            </w:r>
            <w:r>
              <w:rPr>
                <w:noProof/>
                <w:webHidden/>
              </w:rPr>
              <w:fldChar w:fldCharType="end"/>
            </w:r>
          </w:hyperlink>
        </w:p>
        <w:p w14:paraId="375C44C5" w14:textId="3C677521" w:rsidR="0011564F" w:rsidRDefault="0011564F">
          <w:r>
            <w:rPr>
              <w:b/>
              <w:bCs/>
              <w:noProof/>
            </w:rPr>
            <w:fldChar w:fldCharType="end"/>
          </w:r>
        </w:p>
      </w:sdtContent>
    </w:sdt>
    <w:sdt>
      <w:sdtPr>
        <w:rPr>
          <w:rFonts w:asciiTheme="minorHAnsi" w:eastAsiaTheme="minorEastAsia" w:hAnsiTheme="minorHAnsi" w:cstheme="minorBidi"/>
          <w:color w:val="auto"/>
          <w:sz w:val="24"/>
          <w:szCs w:val="22"/>
        </w:rPr>
        <w:id w:val="116645726"/>
        <w:docPartObj>
          <w:docPartGallery w:val="Table of Contents"/>
          <w:docPartUnique/>
        </w:docPartObj>
      </w:sdtPr>
      <w:sdtEndPr>
        <w:rPr>
          <w:b/>
          <w:bCs/>
          <w:noProof/>
        </w:rPr>
      </w:sdtEndPr>
      <w:sdtContent>
        <w:p w14:paraId="2B0096E6" w14:textId="77777777" w:rsidR="0011564F" w:rsidRDefault="0011564F" w:rsidP="0011564F">
          <w:pPr>
            <w:pStyle w:val="TOCHeading"/>
            <w:rPr>
              <w:rFonts w:asciiTheme="minorHAnsi" w:eastAsiaTheme="minorEastAsia" w:hAnsiTheme="minorHAnsi" w:cstheme="minorBidi"/>
              <w:color w:val="auto"/>
              <w:sz w:val="24"/>
              <w:szCs w:val="22"/>
            </w:rPr>
          </w:pPr>
          <w:r>
            <w:t>List of Figures</w:t>
          </w:r>
        </w:p>
        <w:p w14:paraId="50A9C2E1" w14:textId="3B29C921" w:rsidR="0011564F" w:rsidRDefault="0011564F" w:rsidP="0011564F">
          <w:r>
            <w:t xml:space="preserve">Fig </w:t>
          </w:r>
          <w:r w:rsidR="00805002">
            <w:t>1: ABS Model.…………………………………………….</w:t>
          </w:r>
          <w:r>
            <w:t>………………………………………………</w:t>
          </w:r>
          <w:r w:rsidR="00805002">
            <w:t>….</w:t>
          </w:r>
          <w:r w:rsidR="00E360B8">
            <w:t>5</w:t>
          </w:r>
        </w:p>
        <w:p w14:paraId="1BA61CF7" w14:textId="77777777" w:rsidR="0011564F" w:rsidRDefault="0011564F" w:rsidP="0011564F"/>
        <w:p w14:paraId="4EB1E06F" w14:textId="144FC686" w:rsidR="0011564F" w:rsidRDefault="0011564F" w:rsidP="0011564F">
          <w:r>
            <w:t>Fig 2:</w:t>
          </w:r>
          <w:r w:rsidR="00805002">
            <w:t xml:space="preserve"> </w:t>
          </w:r>
          <w:r w:rsidR="00805002" w:rsidRPr="00805002">
            <w:rPr>
              <w:rFonts w:cs="Arial"/>
              <w:szCs w:val="24"/>
            </w:rPr>
            <w:t xml:space="preserve">WheelSpeedCal (Subsystem </w:t>
          </w:r>
          <w:r w:rsidR="00805002" w:rsidRPr="00805002">
            <w:rPr>
              <w:rFonts w:cs="Arial"/>
              <w:szCs w:val="24"/>
            </w:rPr>
            <w:t>Model</w:t>
          </w:r>
          <w:r w:rsidR="00805002" w:rsidRPr="004266FF">
            <w:rPr>
              <w:rFonts w:cs="Arial"/>
              <w:sz w:val="22"/>
            </w:rPr>
            <w:t>)</w:t>
          </w:r>
          <w:r w:rsidR="00805002">
            <w:rPr>
              <w:rFonts w:cs="Arial"/>
              <w:sz w:val="22"/>
            </w:rPr>
            <w:t xml:space="preserve"> ……………………………………………………………….</w:t>
          </w:r>
          <w:r w:rsidR="00805002">
            <w:t>5</w:t>
          </w:r>
        </w:p>
        <w:p w14:paraId="18FBDEB7" w14:textId="77777777" w:rsidR="0011564F" w:rsidRDefault="0011564F" w:rsidP="0011564F"/>
        <w:p w14:paraId="1FCF7C23" w14:textId="0D83D045" w:rsidR="0011564F" w:rsidRDefault="0011564F" w:rsidP="0011564F">
          <w:pPr>
            <w:rPr>
              <w:rFonts w:ascii="Work Sans" w:hAnsi="Work Sans"/>
              <w:szCs w:val="24"/>
            </w:rPr>
          </w:pPr>
          <w:r>
            <w:rPr>
              <w:rFonts w:ascii="Work Sans" w:hAnsi="Work Sans"/>
              <w:szCs w:val="24"/>
            </w:rPr>
            <w:t>Fig 3:</w:t>
          </w:r>
          <w:r w:rsidR="00805002" w:rsidRPr="00805002">
            <w:t xml:space="preserve"> </w:t>
          </w:r>
          <w:r w:rsidR="00805002">
            <w:t>MATLAB function</w:t>
          </w:r>
          <w:r w:rsidR="00805002">
            <w:rPr>
              <w:rFonts w:ascii="Work Sans" w:hAnsi="Work Sans"/>
              <w:szCs w:val="24"/>
            </w:rPr>
            <w:t xml:space="preserve"> ………………………………….</w:t>
          </w:r>
          <w:r>
            <w:rPr>
              <w:rFonts w:ascii="Work Sans" w:hAnsi="Work Sans"/>
              <w:szCs w:val="24"/>
            </w:rPr>
            <w:t>………………………………………………...</w:t>
          </w:r>
          <w:r w:rsidR="00805002">
            <w:rPr>
              <w:rFonts w:ascii="Work Sans" w:hAnsi="Work Sans"/>
              <w:szCs w:val="24"/>
            </w:rPr>
            <w:t>.8</w:t>
          </w:r>
        </w:p>
        <w:p w14:paraId="75D9FF50" w14:textId="77777777" w:rsidR="0011564F" w:rsidRDefault="0011564F" w:rsidP="0011564F">
          <w:pPr>
            <w:rPr>
              <w:rFonts w:ascii="Work Sans" w:hAnsi="Work Sans"/>
              <w:szCs w:val="24"/>
            </w:rPr>
          </w:pPr>
        </w:p>
        <w:p w14:paraId="47248D88" w14:textId="26772F8B" w:rsidR="0011564F" w:rsidRDefault="0011564F" w:rsidP="0011564F">
          <w:pPr>
            <w:rPr>
              <w:rFonts w:ascii="Work Sans" w:hAnsi="Work Sans"/>
              <w:szCs w:val="24"/>
            </w:rPr>
          </w:pPr>
          <w:r>
            <w:rPr>
              <w:rFonts w:ascii="Work Sans" w:hAnsi="Work Sans"/>
              <w:szCs w:val="24"/>
            </w:rPr>
            <w:t xml:space="preserve">Fig 4: </w:t>
          </w:r>
          <w:r w:rsidR="00805002">
            <w:rPr>
              <w:rFonts w:ascii="Work Sans" w:hAnsi="Work Sans"/>
              <w:szCs w:val="24"/>
            </w:rPr>
            <w:t>Signal1 ………………………………………………………………</w:t>
          </w:r>
          <w:r>
            <w:rPr>
              <w:rFonts w:ascii="Work Sans" w:hAnsi="Work Sans"/>
              <w:szCs w:val="24"/>
            </w:rPr>
            <w:t>……………………………………</w:t>
          </w:r>
          <w:r w:rsidR="00805002">
            <w:rPr>
              <w:rFonts w:ascii="Work Sans" w:hAnsi="Work Sans"/>
              <w:szCs w:val="24"/>
            </w:rPr>
            <w:t>.9</w:t>
          </w:r>
        </w:p>
        <w:p w14:paraId="4567B067" w14:textId="35E72F25" w:rsidR="00805002" w:rsidRDefault="00805002" w:rsidP="0011564F">
          <w:pPr>
            <w:rPr>
              <w:rFonts w:ascii="Work Sans" w:hAnsi="Work Sans"/>
              <w:szCs w:val="24"/>
            </w:rPr>
          </w:pPr>
        </w:p>
        <w:p w14:paraId="01085C1D" w14:textId="39F28F03" w:rsidR="00805002" w:rsidRDefault="00805002" w:rsidP="0011564F">
          <w:pPr>
            <w:rPr>
              <w:rFonts w:ascii="Work Sans" w:hAnsi="Work Sans"/>
              <w:szCs w:val="24"/>
            </w:rPr>
          </w:pPr>
          <w:r>
            <w:rPr>
              <w:rFonts w:ascii="Work Sans" w:hAnsi="Work Sans"/>
              <w:szCs w:val="24"/>
            </w:rPr>
            <w:t>Fig 5: Signal2 …………………………………………………………………………………………………....9</w:t>
          </w:r>
        </w:p>
        <w:p w14:paraId="296531D8" w14:textId="2A35F773" w:rsidR="00805002" w:rsidRDefault="00805002" w:rsidP="0011564F">
          <w:pPr>
            <w:rPr>
              <w:rFonts w:ascii="Work Sans" w:hAnsi="Work Sans"/>
              <w:szCs w:val="24"/>
            </w:rPr>
          </w:pPr>
        </w:p>
        <w:p w14:paraId="6D927060" w14:textId="64232320" w:rsidR="00805002" w:rsidRPr="00805002" w:rsidRDefault="00805002" w:rsidP="00805002">
          <w:pPr>
            <w:rPr>
              <w:rFonts w:ascii="Work Sans" w:hAnsi="Work Sans"/>
              <w:szCs w:val="24"/>
              <w:lang w:val="en-IN"/>
            </w:rPr>
          </w:pPr>
          <w:r w:rsidRPr="00805002">
            <w:rPr>
              <w:rFonts w:ascii="Work Sans" w:hAnsi="Work Sans"/>
              <w:szCs w:val="24"/>
              <w:lang w:val="en-IN"/>
            </w:rPr>
            <w:t>Fig6: Output visualization in Data Inspector</w:t>
          </w:r>
          <w:r>
            <w:rPr>
              <w:rFonts w:ascii="Work Sans" w:hAnsi="Work Sans"/>
              <w:szCs w:val="24"/>
              <w:lang w:val="en-IN"/>
            </w:rPr>
            <w:t>……………………………………………………</w:t>
          </w:r>
          <w:proofErr w:type="gramStart"/>
          <w:r>
            <w:rPr>
              <w:rFonts w:ascii="Work Sans" w:hAnsi="Work Sans"/>
              <w:szCs w:val="24"/>
              <w:lang w:val="en-IN"/>
            </w:rPr>
            <w:t>…..</w:t>
          </w:r>
          <w:proofErr w:type="gramEnd"/>
          <w:r>
            <w:rPr>
              <w:rFonts w:ascii="Work Sans" w:hAnsi="Work Sans"/>
              <w:szCs w:val="24"/>
              <w:lang w:val="en-IN"/>
            </w:rPr>
            <w:t>10</w:t>
          </w:r>
        </w:p>
        <w:p w14:paraId="7362B14B" w14:textId="77777777" w:rsidR="00805002" w:rsidRPr="00344174" w:rsidRDefault="00805002" w:rsidP="0011564F">
          <w:pPr>
            <w:rPr>
              <w:rFonts w:ascii="Work Sans" w:hAnsi="Work Sans"/>
              <w:szCs w:val="24"/>
            </w:rPr>
          </w:pPr>
        </w:p>
        <w:p w14:paraId="605682C8" w14:textId="77777777" w:rsidR="0011564F" w:rsidRDefault="00C5791F" w:rsidP="0011564F">
          <w:pPr>
            <w:rPr>
              <w:b/>
              <w:bCs/>
              <w:noProof/>
            </w:rPr>
          </w:pPr>
        </w:p>
      </w:sdtContent>
    </w:sdt>
    <w:p w14:paraId="5AF4FC23" w14:textId="2833027C" w:rsidR="00FF69C2" w:rsidRDefault="00FF69C2">
      <w:pPr>
        <w:spacing w:after="200"/>
      </w:pPr>
    </w:p>
    <w:p w14:paraId="32AB3C6E" w14:textId="5BF5875B" w:rsidR="00E635E5" w:rsidRDefault="00E635E5" w:rsidP="000F28B1"/>
    <w:p w14:paraId="755693CF" w14:textId="15715FAB" w:rsidR="00152C1C" w:rsidRDefault="00152C1C" w:rsidP="000F28B1"/>
    <w:p w14:paraId="396FD327" w14:textId="12044335" w:rsidR="00152C1C" w:rsidRDefault="00152C1C" w:rsidP="000F28B1"/>
    <w:p w14:paraId="4892F908" w14:textId="49688B43" w:rsidR="00152C1C" w:rsidRDefault="00152C1C" w:rsidP="000F28B1"/>
    <w:p w14:paraId="4AB35DA2" w14:textId="5E1BF6F4" w:rsidR="00152C1C" w:rsidRDefault="00152C1C" w:rsidP="000F28B1"/>
    <w:p w14:paraId="71DDC614" w14:textId="6404EC7E" w:rsidR="00152C1C" w:rsidRDefault="00152C1C" w:rsidP="000F28B1"/>
    <w:p w14:paraId="2BF18819" w14:textId="6BFEF741" w:rsidR="00152C1C" w:rsidRDefault="00152C1C" w:rsidP="000F28B1"/>
    <w:p w14:paraId="2F606017" w14:textId="1F53265A" w:rsidR="00152C1C" w:rsidRDefault="00152C1C" w:rsidP="000F28B1"/>
    <w:p w14:paraId="53F315EC" w14:textId="2F9CE6A9" w:rsidR="00152C1C" w:rsidRDefault="00152C1C" w:rsidP="000F28B1"/>
    <w:p w14:paraId="3149B8C3" w14:textId="7441E2BC" w:rsidR="00152C1C" w:rsidRDefault="00152C1C" w:rsidP="000F28B1"/>
    <w:p w14:paraId="1EA43498" w14:textId="77777777" w:rsidR="00152C1C" w:rsidRDefault="00152C1C" w:rsidP="000F28B1"/>
    <w:p w14:paraId="484C1A57" w14:textId="2A9B6315" w:rsidR="00E635E5" w:rsidRDefault="00E635E5" w:rsidP="000F28B1"/>
    <w:p w14:paraId="2634F08D" w14:textId="57FD157B" w:rsidR="00E635E5" w:rsidRDefault="00E635E5" w:rsidP="000F28B1"/>
    <w:p w14:paraId="3C7086C4" w14:textId="77777777" w:rsidR="0011564F" w:rsidRDefault="0011564F" w:rsidP="000F28B1"/>
    <w:p w14:paraId="2F0DE410" w14:textId="6DF8991F" w:rsidR="00E635E5" w:rsidRDefault="00E635E5" w:rsidP="00E635E5">
      <w:pPr>
        <w:pStyle w:val="Heading2"/>
        <w:rPr>
          <w:rFonts w:ascii="Work Sans" w:hAnsi="Work Sans"/>
          <w:color w:val="161718" w:themeColor="text1"/>
          <w:szCs w:val="52"/>
        </w:rPr>
      </w:pPr>
      <w:bookmarkStart w:id="51" w:name="_Toc59093501"/>
      <w:r w:rsidRPr="00D27A8F">
        <w:rPr>
          <w:rFonts w:ascii="Work Sans" w:hAnsi="Work Sans"/>
          <w:color w:val="161718" w:themeColor="text1"/>
          <w:szCs w:val="52"/>
        </w:rPr>
        <w:lastRenderedPageBreak/>
        <w:t>Introduction</w:t>
      </w:r>
      <w:bookmarkEnd w:id="51"/>
    </w:p>
    <w:p w14:paraId="42F2FDDA" w14:textId="77777777" w:rsidR="00E635E5" w:rsidRDefault="00E635E5" w:rsidP="00E635E5"/>
    <w:p w14:paraId="1F333189" w14:textId="0A000AB9" w:rsidR="009A3D77" w:rsidRP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An </w:t>
      </w:r>
      <w:r w:rsidRPr="002B56F0">
        <w:rPr>
          <w:rFonts w:asciiTheme="minorHAnsi" w:hAnsiTheme="minorHAnsi" w:cs="Arial"/>
          <w:b/>
          <w:bCs/>
          <w:color w:val="202122"/>
        </w:rPr>
        <w:t>anti-lock braking system</w:t>
      </w:r>
      <w:r w:rsidRPr="002B56F0">
        <w:rPr>
          <w:rFonts w:asciiTheme="minorHAnsi" w:hAnsiTheme="minorHAnsi" w:cs="Arial"/>
          <w:color w:val="202122"/>
        </w:rPr>
        <w:t> (</w:t>
      </w:r>
      <w:r w:rsidRPr="002B56F0">
        <w:rPr>
          <w:rFonts w:asciiTheme="minorHAnsi" w:hAnsiTheme="minorHAnsi" w:cs="Arial"/>
          <w:b/>
          <w:bCs/>
          <w:color w:val="202122"/>
        </w:rPr>
        <w:t>ABS</w:t>
      </w:r>
      <w:r w:rsidRPr="002B56F0">
        <w:rPr>
          <w:rFonts w:asciiTheme="minorHAnsi" w:hAnsiTheme="minorHAnsi" w:cs="Arial"/>
          <w:color w:val="202122"/>
        </w:rPr>
        <w:t>) is a safety anti-skid braking system used on aircraft and on land vehicles, such as cars, motorcycles, trucks, and buses.</w:t>
      </w:r>
    </w:p>
    <w:p w14:paraId="3FF27CED" w14:textId="5E4E9DCD" w:rsidR="009A3D77" w:rsidRP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ABS operate by preventing the wheels from locking up during braking, thereby maintaining tractive contact with the road surface and allowing the driver to maintain more control over the vehicle.</w:t>
      </w:r>
    </w:p>
    <w:p w14:paraId="62395A50" w14:textId="77777777" w:rsid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 xml:space="preserve">ABS is an automated system that uses the principles of threshold braking and cadence braking, techniques which were once practiced by skilful drivers before ABS was widespread. ABS operate at a much faster rate and more effectively than most drivers could manage. </w:t>
      </w:r>
    </w:p>
    <w:p w14:paraId="77154473" w14:textId="20D338DE" w:rsidR="009A3D77" w:rsidRP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Although ABS generally offer improved vehicle control and decreases stopping distances on dry and some slippery surfaces, on loose gravel or snow-covered surfaces ABS may significantly increase braking distance, while still improving steering control. Since ABS was introduced in production vehicles, such systems have become increasingly sophisticated and effective. </w:t>
      </w:r>
    </w:p>
    <w:p w14:paraId="44347DF5" w14:textId="2CD10216" w:rsidR="009A3D77" w:rsidRDefault="009A3D77" w:rsidP="009A3D77">
      <w:pPr>
        <w:pStyle w:val="NormalWeb"/>
        <w:shd w:val="clear" w:color="auto" w:fill="FFFFFF"/>
        <w:spacing w:before="120" w:beforeAutospacing="0" w:after="120" w:afterAutospacing="0"/>
        <w:rPr>
          <w:rFonts w:asciiTheme="minorHAnsi" w:hAnsiTheme="minorHAnsi" w:cs="Arial"/>
          <w:color w:val="202122"/>
        </w:rPr>
      </w:pPr>
    </w:p>
    <w:p w14:paraId="64E0EFA2" w14:textId="6CF2261B" w:rsidR="009A3D77" w:rsidRDefault="009A3D77" w:rsidP="009A3D77">
      <w:pPr>
        <w:pStyle w:val="Heading2"/>
      </w:pPr>
      <w:bookmarkStart w:id="52" w:name="_Toc59093502"/>
      <w:r>
        <w:t>Working</w:t>
      </w:r>
      <w:bookmarkEnd w:id="52"/>
      <w:r>
        <w:t xml:space="preserve"> </w:t>
      </w:r>
    </w:p>
    <w:p w14:paraId="453F3062" w14:textId="54012487" w:rsidR="009A3D77" w:rsidRDefault="009A3D77" w:rsidP="009A3D77"/>
    <w:p w14:paraId="289190D0" w14:textId="77777777" w:rsidR="002B56F0" w:rsidRPr="002B56F0" w:rsidRDefault="002B56F0" w:rsidP="002B56F0">
      <w:pPr>
        <w:pStyle w:val="NormalWeb"/>
        <w:shd w:val="clear" w:color="auto" w:fill="FFFFFF"/>
        <w:spacing w:before="0" w:beforeAutospacing="0" w:after="300" w:afterAutospacing="0" w:line="420" w:lineRule="atLeast"/>
        <w:rPr>
          <w:rFonts w:asciiTheme="minorHAnsi" w:hAnsiTheme="minorHAnsi"/>
        </w:rPr>
      </w:pPr>
      <w:r w:rsidRPr="002B56F0">
        <w:rPr>
          <w:rFonts w:asciiTheme="minorHAnsi" w:hAnsiTheme="minorHAnsi"/>
        </w:rPr>
        <w:t>ABS is part of an overall stability system, commonly known as electronic stability control, which monitors wheels under heavy braking. Each wheel has a sensor attached to it. If the intelligent sensors detect that a wheel is about to lock up and stop moving, the system will release the brake. The release is only for a moment.</w:t>
      </w:r>
    </w:p>
    <w:p w14:paraId="6D2ECCB5" w14:textId="644AB373" w:rsidR="002B56F0" w:rsidRPr="002B56F0" w:rsidRDefault="002B56F0" w:rsidP="002B56F0">
      <w:pPr>
        <w:pStyle w:val="NormalWeb"/>
        <w:shd w:val="clear" w:color="auto" w:fill="FFFFFF"/>
        <w:spacing w:before="0" w:beforeAutospacing="0" w:after="300" w:afterAutospacing="0" w:line="420" w:lineRule="atLeast"/>
        <w:rPr>
          <w:rFonts w:asciiTheme="minorHAnsi" w:hAnsiTheme="minorHAnsi"/>
        </w:rPr>
      </w:pPr>
      <w:r w:rsidRPr="002B56F0">
        <w:rPr>
          <w:rFonts w:asciiTheme="minorHAnsi" w:hAnsiTheme="minorHAnsi"/>
        </w:rPr>
        <w:t>ABS then continuously and repeatedly apply optimum braking pressure to each wheel, meaning the system will brake just enough to not lock the wheels. When ABS is active you may feel pulsation through the brake pedal as you’re pressing it. The anti-lock system helps the driver remain in control of the vehicle rather than bringing the car to a stop. It reduces the risk of skidding even when undertaking excessive evasive manoeuvres. Therefore, it’s important to remember that the car’s braking distance may increase.</w:t>
      </w:r>
    </w:p>
    <w:p w14:paraId="3770270D" w14:textId="55F54D8B" w:rsidR="002B56F0" w:rsidRPr="002B56F0" w:rsidRDefault="002B56F0" w:rsidP="002B56F0">
      <w:pPr>
        <w:pStyle w:val="NormalWeb"/>
        <w:shd w:val="clear" w:color="auto" w:fill="FFFFFF"/>
        <w:spacing w:before="0" w:beforeAutospacing="0" w:after="300" w:afterAutospacing="0" w:line="420" w:lineRule="atLeast"/>
        <w:rPr>
          <w:rFonts w:asciiTheme="minorHAnsi" w:hAnsiTheme="minorHAnsi"/>
        </w:rPr>
      </w:pPr>
      <w:r w:rsidRPr="002B56F0">
        <w:rPr>
          <w:rFonts w:asciiTheme="minorHAnsi" w:hAnsiTheme="minorHAnsi"/>
        </w:rPr>
        <w:t>So, if you keep driving ahead straight into an obstacle, the car may not stop in time even if your instincts dictate otherwise. It’s a common misconception that ABS help reducing stopping distance.</w:t>
      </w:r>
    </w:p>
    <w:p w14:paraId="445F49C3" w14:textId="3502CB53" w:rsidR="002B56F0" w:rsidRDefault="002B56F0" w:rsidP="002B56F0">
      <w:pPr>
        <w:pStyle w:val="Heading2"/>
      </w:pPr>
      <w:bookmarkStart w:id="53" w:name="_Toc59093503"/>
      <w:r>
        <w:lastRenderedPageBreak/>
        <w:t>Modelling of Anti-Lock Braking System</w:t>
      </w:r>
      <w:bookmarkEnd w:id="53"/>
    </w:p>
    <w:p w14:paraId="1FFD7C77" w14:textId="5A9C98AD" w:rsidR="002B56F0" w:rsidRDefault="002B56F0" w:rsidP="002B56F0"/>
    <w:p w14:paraId="449A0E92" w14:textId="1E7AF4C2" w:rsidR="002B56F0" w:rsidRDefault="002B56F0" w:rsidP="002B56F0">
      <w:pPr>
        <w:rPr>
          <w:rFonts w:cs="Arial"/>
          <w:szCs w:val="24"/>
          <w:shd w:val="clear" w:color="auto" w:fill="FFFFFF"/>
        </w:rPr>
      </w:pPr>
      <w:r>
        <w:rPr>
          <w:rFonts w:cs="Arial"/>
          <w:szCs w:val="24"/>
          <w:shd w:val="clear" w:color="auto" w:fill="FFFFFF"/>
        </w:rPr>
        <w:t xml:space="preserve">The model </w:t>
      </w:r>
      <w:r w:rsidRPr="002B56F0">
        <w:rPr>
          <w:rFonts w:cs="Arial"/>
          <w:szCs w:val="24"/>
          <w:shd w:val="clear" w:color="auto" w:fill="FFFFFF"/>
        </w:rPr>
        <w:t xml:space="preserve">simulates the dynamic behavior of a vehicle under hard braking conditions. </w:t>
      </w:r>
    </w:p>
    <w:p w14:paraId="6E26D822" w14:textId="42930914" w:rsidR="002B56F0" w:rsidRDefault="002B56F0" w:rsidP="002B56F0">
      <w:pPr>
        <w:rPr>
          <w:szCs w:val="24"/>
        </w:rPr>
      </w:pPr>
    </w:p>
    <w:p w14:paraId="1DD0115F" w14:textId="1839A6C2" w:rsidR="002B56F0" w:rsidRDefault="002B56F0" w:rsidP="002B56F0">
      <w:pPr>
        <w:rPr>
          <w:szCs w:val="24"/>
        </w:rPr>
      </w:pPr>
      <w:r>
        <w:rPr>
          <w:szCs w:val="24"/>
        </w:rPr>
        <w:t>In this model the wheel speed is calculated in a subsystem named WheelSpeedCal.</w:t>
      </w:r>
    </w:p>
    <w:p w14:paraId="76BF2DA6" w14:textId="292F4A4E" w:rsidR="002B56F0" w:rsidRDefault="002B56F0" w:rsidP="002B56F0">
      <w:pPr>
        <w:rPr>
          <w:szCs w:val="24"/>
        </w:rPr>
      </w:pPr>
    </w:p>
    <w:p w14:paraId="16424C8F" w14:textId="326DD094" w:rsidR="00DB315B" w:rsidRDefault="00DB315B" w:rsidP="002B56F0">
      <w:pPr>
        <w:rPr>
          <w:szCs w:val="24"/>
        </w:rPr>
      </w:pPr>
      <w:r w:rsidRPr="00DB315B">
        <w:rPr>
          <w:szCs w:val="24"/>
        </w:rPr>
        <w:t xml:space="preserve">The wheel rotates with an initial angular speed that corresponds to the vehicle speed before the brakes are applied. </w:t>
      </w:r>
      <w:r>
        <w:rPr>
          <w:szCs w:val="24"/>
        </w:rPr>
        <w:t>S</w:t>
      </w:r>
      <w:r w:rsidRPr="00DB315B">
        <w:rPr>
          <w:szCs w:val="24"/>
        </w:rPr>
        <w:t>eparate integrators</w:t>
      </w:r>
      <w:r>
        <w:rPr>
          <w:szCs w:val="24"/>
        </w:rPr>
        <w:t xml:space="preserve"> are used</w:t>
      </w:r>
      <w:r w:rsidRPr="00DB315B">
        <w:rPr>
          <w:szCs w:val="24"/>
        </w:rPr>
        <w:t xml:space="preserve"> to compute wheel angular speed and vehicle speed.</w:t>
      </w:r>
      <w:r>
        <w:rPr>
          <w:szCs w:val="24"/>
        </w:rPr>
        <w:t xml:space="preserve"> T</w:t>
      </w:r>
      <w:r w:rsidRPr="00DB315B">
        <w:rPr>
          <w:szCs w:val="24"/>
        </w:rPr>
        <w:t>wo speeds</w:t>
      </w:r>
      <w:r>
        <w:rPr>
          <w:szCs w:val="24"/>
        </w:rPr>
        <w:t xml:space="preserve"> are used </w:t>
      </w:r>
      <w:r w:rsidRPr="00DB315B">
        <w:rPr>
          <w:szCs w:val="24"/>
        </w:rPr>
        <w:t xml:space="preserve">to calculate slip, which is determined by Equation 1. </w:t>
      </w:r>
      <w:r>
        <w:rPr>
          <w:szCs w:val="24"/>
        </w:rPr>
        <w:t>V</w:t>
      </w:r>
      <w:r w:rsidRPr="00DB315B">
        <w:rPr>
          <w:szCs w:val="24"/>
        </w:rPr>
        <w:t xml:space="preserve">ehicle speed </w:t>
      </w:r>
      <w:r>
        <w:rPr>
          <w:szCs w:val="24"/>
        </w:rPr>
        <w:t xml:space="preserve">is introduced and </w:t>
      </w:r>
      <w:r w:rsidRPr="00DB315B">
        <w:rPr>
          <w:szCs w:val="24"/>
        </w:rPr>
        <w:t>expressed as angular velocity.</w:t>
      </w:r>
    </w:p>
    <w:p w14:paraId="39E77FA1" w14:textId="0118105E" w:rsidR="00DB315B" w:rsidRDefault="00DB315B" w:rsidP="002B56F0">
      <w:pPr>
        <w:rPr>
          <w:szCs w:val="24"/>
        </w:rPr>
      </w:pPr>
    </w:p>
    <w:p w14:paraId="597257A6" w14:textId="7E725E3A"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2AD679F7" wp14:editId="4C81EF77">
            <wp:extent cx="3589020" cy="297180"/>
            <wp:effectExtent l="0" t="0" r="0" b="7620"/>
            <wp:docPr id="13" name="Picture 13"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mega_v = \frac{V}{R} \mbox{ (equals the wheel angular speed if there is no sl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297180"/>
                    </a:xfrm>
                    <a:prstGeom prst="rect">
                      <a:avLst/>
                    </a:prstGeom>
                    <a:noFill/>
                    <a:ln>
                      <a:noFill/>
                    </a:ln>
                  </pic:spPr>
                </pic:pic>
              </a:graphicData>
            </a:graphic>
          </wp:inline>
        </w:drawing>
      </w:r>
    </w:p>
    <w:p w14:paraId="129953CC" w14:textId="77777777" w:rsidR="00DB315B" w:rsidRDefault="00DB315B" w:rsidP="00DB315B">
      <w:pPr>
        <w:pStyle w:val="NormalWeb"/>
        <w:shd w:val="clear" w:color="auto" w:fill="FFFFFF"/>
        <w:spacing w:before="0" w:beforeAutospacing="0" w:after="150" w:afterAutospacing="0"/>
        <w:rPr>
          <w:rFonts w:ascii="Arial" w:hAnsi="Arial" w:cs="Arial"/>
          <w:color w:val="404040"/>
          <w:sz w:val="20"/>
          <w:szCs w:val="20"/>
        </w:rPr>
      </w:pPr>
      <w:r>
        <w:rPr>
          <w:rStyle w:val="Strong"/>
          <w:rFonts w:ascii="Arial" w:hAnsi="Arial" w:cs="Arial"/>
          <w:color w:val="404040"/>
          <w:sz w:val="20"/>
          <w:szCs w:val="20"/>
        </w:rPr>
        <w:t>Equation 1</w:t>
      </w:r>
    </w:p>
    <w:p w14:paraId="1F308072" w14:textId="58F4F16E"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0111B20E" wp14:editId="109FAE78">
            <wp:extent cx="518160" cy="312420"/>
            <wp:effectExtent l="0" t="0" r="0" b="0"/>
            <wp:docPr id="12" name="Picture 12"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v = \frac{V_v}{R_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 cy="312420"/>
                    </a:xfrm>
                    <a:prstGeom prst="rect">
                      <a:avLst/>
                    </a:prstGeom>
                    <a:noFill/>
                    <a:ln>
                      <a:noFill/>
                    </a:ln>
                  </pic:spPr>
                </pic:pic>
              </a:graphicData>
            </a:graphic>
          </wp:inline>
        </w:drawing>
      </w:r>
    </w:p>
    <w:p w14:paraId="22BC45E5" w14:textId="6F8DAC15"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1EE874D7" wp14:editId="5DB122B7">
            <wp:extent cx="838200" cy="274320"/>
            <wp:effectExtent l="0" t="0" r="0" b="0"/>
            <wp:docPr id="11" name="Picture 11"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p=1-\frac{\omega_w}{\omega_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74320"/>
                    </a:xfrm>
                    <a:prstGeom prst="rect">
                      <a:avLst/>
                    </a:prstGeom>
                    <a:noFill/>
                    <a:ln>
                      <a:noFill/>
                    </a:ln>
                  </pic:spPr>
                </pic:pic>
              </a:graphicData>
            </a:graphic>
          </wp:inline>
        </w:drawing>
      </w:r>
    </w:p>
    <w:p w14:paraId="2BD229AD" w14:textId="11931000"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56D726F5" wp14:editId="3BA0596A">
            <wp:extent cx="2667000" cy="137160"/>
            <wp:effectExtent l="0" t="0" r="0" b="0"/>
            <wp:docPr id="10" name="Picture 10"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mega_v = \mbox{ vehicle speed divided by wheel radi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37160"/>
                    </a:xfrm>
                    <a:prstGeom prst="rect">
                      <a:avLst/>
                    </a:prstGeom>
                    <a:noFill/>
                    <a:ln>
                      <a:noFill/>
                    </a:ln>
                  </pic:spPr>
                </pic:pic>
              </a:graphicData>
            </a:graphic>
          </wp:inline>
        </w:drawing>
      </w:r>
    </w:p>
    <w:p w14:paraId="38959044" w14:textId="67EB8902"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16FE7BF5" wp14:editId="7E6E48CB">
            <wp:extent cx="1684020" cy="137160"/>
            <wp:effectExtent l="0" t="0" r="0" b="0"/>
            <wp:docPr id="9" name="Picture 9"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V_v = \mbox{ vehicle linear veloc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4020" cy="137160"/>
                    </a:xfrm>
                    <a:prstGeom prst="rect">
                      <a:avLst/>
                    </a:prstGeom>
                    <a:noFill/>
                    <a:ln>
                      <a:noFill/>
                    </a:ln>
                  </pic:spPr>
                </pic:pic>
              </a:graphicData>
            </a:graphic>
          </wp:inline>
        </w:drawing>
      </w:r>
    </w:p>
    <w:p w14:paraId="5CCC3FF1" w14:textId="31CA4375"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3BE613DC" wp14:editId="29B9F1AB">
            <wp:extent cx="1150620" cy="121920"/>
            <wp:effectExtent l="0" t="0" r="0" b="0"/>
            <wp:docPr id="4" name="Picture 4"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R_r = \mbox{ wheel radi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0620" cy="121920"/>
                    </a:xfrm>
                    <a:prstGeom prst="rect">
                      <a:avLst/>
                    </a:prstGeom>
                    <a:noFill/>
                    <a:ln>
                      <a:noFill/>
                    </a:ln>
                  </pic:spPr>
                </pic:pic>
              </a:graphicData>
            </a:graphic>
          </wp:inline>
        </w:drawing>
      </w:r>
    </w:p>
    <w:p w14:paraId="22BDE615" w14:textId="2FCC78C8"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0494BF0F" wp14:editId="48B513E7">
            <wp:extent cx="1760220" cy="137160"/>
            <wp:effectExtent l="0" t="0" r="0" b="0"/>
            <wp:docPr id="2" name="Picture 2"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omega_w = \mbox{ wheel angular veloc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137160"/>
                    </a:xfrm>
                    <a:prstGeom prst="rect">
                      <a:avLst/>
                    </a:prstGeom>
                    <a:noFill/>
                    <a:ln>
                      <a:noFill/>
                    </a:ln>
                  </pic:spPr>
                </pic:pic>
              </a:graphicData>
            </a:graphic>
          </wp:inline>
        </w:drawing>
      </w:r>
    </w:p>
    <w:p w14:paraId="52424E3F" w14:textId="35E92F59"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p>
    <w:p w14:paraId="36524593" w14:textId="7B171440" w:rsidR="002B56F0" w:rsidRDefault="00DB315B" w:rsidP="002B56F0">
      <w:r w:rsidRPr="00DB315B">
        <w:t xml:space="preserve">From these expressions, </w:t>
      </w:r>
      <w:r w:rsidR="007C1FA9">
        <w:t>it can be observed</w:t>
      </w:r>
      <w:r w:rsidRPr="00DB315B">
        <w:t xml:space="preserve"> that slip is zero when wheel speed and vehicle speed are equal, and slip equals one when the wheel is locked. A desirable slip value is 0.2, which means that the number of wheel revolutions equals 0.8 times the number of revolutions under non-braking conditions with the same vehicle velocity. This maximizes the adhesion between the tire and road and minimizes the stopping distance with the available friction.</w:t>
      </w:r>
    </w:p>
    <w:p w14:paraId="68495B54" w14:textId="6141A63E"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2E93749D" w14:textId="69ED6793"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53AB699D" w14:textId="71FF857F"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72B154B1" w14:textId="180AF860"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77E727E7" w14:textId="79F2CF7C"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730ED0F0" w14:textId="1A7281FF" w:rsidR="007C1FA9" w:rsidRDefault="007C1FA9" w:rsidP="009A3D77">
      <w:pPr>
        <w:pStyle w:val="NormalWeb"/>
        <w:shd w:val="clear" w:color="auto" w:fill="FFFFFF"/>
        <w:spacing w:before="120" w:beforeAutospacing="0" w:after="120" w:afterAutospacing="0"/>
        <w:rPr>
          <w:rFonts w:asciiTheme="minorHAnsi" w:hAnsiTheme="minorHAnsi" w:cs="Arial"/>
          <w:color w:val="202122"/>
        </w:rPr>
      </w:pPr>
    </w:p>
    <w:p w14:paraId="35F1E263" w14:textId="0651E73E" w:rsidR="007C1FA9" w:rsidRDefault="007C1FA9" w:rsidP="007C1FA9">
      <w:pPr>
        <w:pStyle w:val="Heading2"/>
      </w:pPr>
      <w:bookmarkStart w:id="54" w:name="_Toc59093504"/>
      <w:r>
        <w:lastRenderedPageBreak/>
        <w:t>Simulink Model</w:t>
      </w:r>
      <w:bookmarkEnd w:id="54"/>
      <w:r>
        <w:t xml:space="preserve"> </w:t>
      </w:r>
    </w:p>
    <w:p w14:paraId="37D4782C" w14:textId="6D130879" w:rsidR="007C1FA9" w:rsidRDefault="007C1FA9" w:rsidP="007C1FA9"/>
    <w:p w14:paraId="0E38F7A8" w14:textId="77777777" w:rsidR="007C1FA9" w:rsidRPr="009A3D77" w:rsidRDefault="007C1FA9" w:rsidP="007C1FA9"/>
    <w:p w14:paraId="700D5F3F" w14:textId="5320A908" w:rsidR="00816E8D" w:rsidRDefault="00816E8D" w:rsidP="00816E8D">
      <w:pPr>
        <w:jc w:val="center"/>
        <w:rPr>
          <w:rFonts w:cs="Arial"/>
          <w:color w:val="161718" w:themeColor="text1"/>
          <w:sz w:val="22"/>
        </w:rPr>
      </w:pPr>
      <w:r w:rsidRPr="00816E8D">
        <w:rPr>
          <w:rFonts w:cs="Arial"/>
          <w:noProof/>
          <w:color w:val="161718" w:themeColor="text1"/>
          <w:sz w:val="22"/>
        </w:rPr>
        <w:drawing>
          <wp:inline distT="0" distB="0" distL="0" distR="0" wp14:anchorId="64E4EBF1" wp14:editId="27769B25">
            <wp:extent cx="6731635"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43862" cy="3931428"/>
                    </a:xfrm>
                    <a:prstGeom prst="rect">
                      <a:avLst/>
                    </a:prstGeom>
                  </pic:spPr>
                </pic:pic>
              </a:graphicData>
            </a:graphic>
          </wp:inline>
        </w:drawing>
      </w:r>
    </w:p>
    <w:p w14:paraId="6BA78E5E" w14:textId="095A9918" w:rsidR="004266FF" w:rsidRPr="004266FF" w:rsidRDefault="00152C1C" w:rsidP="004266FF">
      <w:pPr>
        <w:jc w:val="center"/>
        <w:rPr>
          <w:rFonts w:cs="Arial"/>
          <w:sz w:val="22"/>
        </w:rPr>
      </w:pPr>
      <w:r>
        <w:rPr>
          <w:rFonts w:cs="Arial"/>
          <w:sz w:val="22"/>
        </w:rPr>
        <w:t xml:space="preserve">Fig1: </w:t>
      </w:r>
      <w:r w:rsidR="004266FF" w:rsidRPr="004266FF">
        <w:rPr>
          <w:rFonts w:cs="Arial"/>
          <w:sz w:val="22"/>
        </w:rPr>
        <w:t>ABS Model</w:t>
      </w:r>
    </w:p>
    <w:p w14:paraId="7E8FB9E9" w14:textId="77777777" w:rsidR="004266FF" w:rsidRDefault="004266FF" w:rsidP="000571A2">
      <w:pPr>
        <w:rPr>
          <w:rFonts w:cs="Arial"/>
          <w:color w:val="161718" w:themeColor="text1"/>
          <w:sz w:val="22"/>
        </w:rPr>
      </w:pPr>
    </w:p>
    <w:p w14:paraId="7F24ADA9" w14:textId="436FB749" w:rsidR="006135FF" w:rsidRDefault="00816E8D" w:rsidP="000571A2">
      <w:pPr>
        <w:rPr>
          <w:rFonts w:cs="Arial"/>
          <w:szCs w:val="24"/>
        </w:rPr>
      </w:pPr>
      <w:r w:rsidRPr="00816E8D">
        <w:rPr>
          <w:rFonts w:cs="Arial"/>
          <w:szCs w:val="24"/>
        </w:rPr>
        <w:t>The model represents a single wheel, which</w:t>
      </w:r>
      <w:r>
        <w:rPr>
          <w:rFonts w:cs="Arial"/>
          <w:szCs w:val="24"/>
        </w:rPr>
        <w:t xml:space="preserve"> is replicated once to </w:t>
      </w:r>
      <w:r w:rsidRPr="00816E8D">
        <w:rPr>
          <w:rFonts w:cs="Arial"/>
          <w:szCs w:val="24"/>
        </w:rPr>
        <w:t>create a model for a multi-wheel vehicle.</w:t>
      </w:r>
    </w:p>
    <w:p w14:paraId="24CF6558" w14:textId="77777777" w:rsidR="006135FF" w:rsidRPr="00816E8D" w:rsidRDefault="006135FF" w:rsidP="000571A2">
      <w:pPr>
        <w:rPr>
          <w:rFonts w:cs="Arial"/>
          <w:szCs w:val="24"/>
        </w:rPr>
      </w:pPr>
    </w:p>
    <w:p w14:paraId="47786C64" w14:textId="17F25B81" w:rsidR="004266FF" w:rsidRDefault="00083095" w:rsidP="00083095">
      <w:pPr>
        <w:jc w:val="center"/>
        <w:rPr>
          <w:rFonts w:cs="Arial"/>
          <w:color w:val="161718" w:themeColor="text1"/>
          <w:sz w:val="22"/>
        </w:rPr>
      </w:pPr>
      <w:r w:rsidRPr="00083095">
        <w:rPr>
          <w:rFonts w:cs="Arial"/>
          <w:noProof/>
          <w:color w:val="161718" w:themeColor="text1"/>
          <w:sz w:val="22"/>
        </w:rPr>
        <w:drawing>
          <wp:inline distT="0" distB="0" distL="0" distR="0" wp14:anchorId="47AD2C9E" wp14:editId="330DFC6C">
            <wp:extent cx="4922520" cy="254726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799" cy="2583114"/>
                    </a:xfrm>
                    <a:prstGeom prst="rect">
                      <a:avLst/>
                    </a:prstGeom>
                  </pic:spPr>
                </pic:pic>
              </a:graphicData>
            </a:graphic>
          </wp:inline>
        </w:drawing>
      </w:r>
    </w:p>
    <w:p w14:paraId="322DEB69" w14:textId="0735C7A5" w:rsidR="004266FF" w:rsidRDefault="004266FF" w:rsidP="000571A2">
      <w:pPr>
        <w:rPr>
          <w:rFonts w:cs="Arial"/>
          <w:color w:val="161718" w:themeColor="text1"/>
          <w:sz w:val="22"/>
        </w:rPr>
      </w:pPr>
    </w:p>
    <w:p w14:paraId="51EEFC13" w14:textId="2F2A0066" w:rsidR="004266FF" w:rsidRDefault="00152C1C" w:rsidP="006135FF">
      <w:pPr>
        <w:jc w:val="center"/>
        <w:rPr>
          <w:rFonts w:cs="Arial"/>
          <w:sz w:val="22"/>
        </w:rPr>
      </w:pPr>
      <w:r>
        <w:rPr>
          <w:rFonts w:cs="Arial"/>
          <w:sz w:val="22"/>
        </w:rPr>
        <w:t>Fig</w:t>
      </w:r>
      <w:r w:rsidR="006135FF">
        <w:rPr>
          <w:rFonts w:cs="Arial"/>
          <w:sz w:val="22"/>
        </w:rPr>
        <w:t>2</w:t>
      </w:r>
      <w:r>
        <w:rPr>
          <w:rFonts w:cs="Arial"/>
          <w:sz w:val="22"/>
        </w:rPr>
        <w:t>:</w:t>
      </w:r>
      <w:r w:rsidR="004266FF">
        <w:rPr>
          <w:rFonts w:cs="Arial"/>
          <w:sz w:val="22"/>
        </w:rPr>
        <w:t xml:space="preserve"> </w:t>
      </w:r>
      <w:r w:rsidR="004266FF" w:rsidRPr="004266FF">
        <w:rPr>
          <w:rFonts w:cs="Arial"/>
          <w:sz w:val="22"/>
        </w:rPr>
        <w:t>WheelSpeedCal</w:t>
      </w:r>
      <w:r w:rsidR="004266FF">
        <w:rPr>
          <w:rFonts w:cs="Arial"/>
          <w:sz w:val="22"/>
        </w:rPr>
        <w:t xml:space="preserve"> </w:t>
      </w:r>
      <w:r w:rsidR="004266FF" w:rsidRPr="004266FF">
        <w:rPr>
          <w:rFonts w:cs="Arial"/>
          <w:sz w:val="22"/>
        </w:rPr>
        <w:t>(Subsystem</w:t>
      </w:r>
      <w:r w:rsidR="004266FF">
        <w:rPr>
          <w:rFonts w:cs="Arial"/>
          <w:sz w:val="22"/>
        </w:rPr>
        <w:t xml:space="preserve"> Model</w:t>
      </w:r>
      <w:r w:rsidR="004266FF" w:rsidRPr="004266FF">
        <w:rPr>
          <w:rFonts w:cs="Arial"/>
          <w:sz w:val="22"/>
        </w:rPr>
        <w:t>)</w:t>
      </w:r>
    </w:p>
    <w:p w14:paraId="7B73A0A7" w14:textId="77777777" w:rsidR="00816E8D" w:rsidRDefault="00816E8D" w:rsidP="004266FF">
      <w:pPr>
        <w:jc w:val="center"/>
        <w:rPr>
          <w:rFonts w:cs="Arial"/>
          <w:sz w:val="22"/>
        </w:rPr>
      </w:pPr>
    </w:p>
    <w:p w14:paraId="61091A31" w14:textId="77777777" w:rsidR="00083095" w:rsidRDefault="00083095" w:rsidP="004266FF">
      <w:pPr>
        <w:jc w:val="center"/>
        <w:rPr>
          <w:rFonts w:cs="Arial"/>
          <w:sz w:val="22"/>
        </w:rPr>
      </w:pPr>
    </w:p>
    <w:p w14:paraId="2A60C000" w14:textId="15F6D758" w:rsidR="004266FF" w:rsidRDefault="004266FF" w:rsidP="004266FF">
      <w:pPr>
        <w:pStyle w:val="Heading2"/>
      </w:pPr>
      <w:bookmarkStart w:id="55" w:name="_Toc59093505"/>
      <w:r>
        <w:t>Skills Demonstrated</w:t>
      </w:r>
      <w:bookmarkEnd w:id="55"/>
    </w:p>
    <w:p w14:paraId="39B0044A" w14:textId="30A16300" w:rsidR="004266FF" w:rsidRDefault="004266FF" w:rsidP="004266FF"/>
    <w:p w14:paraId="0D828952" w14:textId="0FAD0440" w:rsidR="004266FF" w:rsidRPr="007C5FA6" w:rsidRDefault="004266FF" w:rsidP="004266FF">
      <w:pPr>
        <w:pStyle w:val="ListParagraph"/>
        <w:numPr>
          <w:ilvl w:val="0"/>
          <w:numId w:val="15"/>
        </w:numPr>
        <w:rPr>
          <w:b/>
          <w:bCs/>
          <w:u w:val="single"/>
        </w:rPr>
      </w:pPr>
      <w:r w:rsidRPr="007C5FA6">
        <w:rPr>
          <w:b/>
          <w:bCs/>
          <w:u w:val="single"/>
        </w:rPr>
        <w:t>Callbacks</w:t>
      </w:r>
    </w:p>
    <w:p w14:paraId="7B88D055" w14:textId="27E0F828" w:rsidR="004266FF" w:rsidRDefault="004266FF" w:rsidP="004266FF">
      <w:pPr>
        <w:pStyle w:val="ListParagraph"/>
      </w:pPr>
    </w:p>
    <w:p w14:paraId="1385B54F" w14:textId="307EB708" w:rsidR="00083095" w:rsidRPr="00083095" w:rsidRDefault="00083095" w:rsidP="00083095">
      <w:pPr>
        <w:pStyle w:val="ListParagraph"/>
        <w:rPr>
          <w:lang w:val="en-IN"/>
        </w:rPr>
      </w:pPr>
      <w:r w:rsidRPr="00083095">
        <w:rPr>
          <w:lang w:val="en-IN"/>
        </w:rPr>
        <w:t>Callbacks are commands you can define that execute in response to a specific modelling action, such as opening a model or stopping a simulation. Callbacks define MATLAB expressions that execute when the block diagram or a block is acted upon in a way.</w:t>
      </w:r>
    </w:p>
    <w:p w14:paraId="0B8955AB" w14:textId="4D1B5B24" w:rsidR="00083095" w:rsidRDefault="00083095" w:rsidP="00083095">
      <w:pPr>
        <w:pStyle w:val="ListParagraph"/>
        <w:rPr>
          <w:lang w:val="en-IN"/>
        </w:rPr>
      </w:pPr>
      <w:r w:rsidRPr="00083095">
        <w:rPr>
          <w:lang w:val="en-IN"/>
        </w:rPr>
        <w:t>Simulink</w:t>
      </w:r>
      <w:r>
        <w:rPr>
          <w:vertAlign w:val="superscript"/>
          <w:lang w:val="en-IN"/>
        </w:rPr>
        <w:t xml:space="preserve"> </w:t>
      </w:r>
      <w:r w:rsidRPr="00083095">
        <w:rPr>
          <w:lang w:val="en-IN"/>
        </w:rPr>
        <w:t>provides model, block, and port callback parameters that identify specific kinds of model actions. You provide the code for a callback parameter. Simulink executes the callback code when the associated modelling action occurs.</w:t>
      </w:r>
    </w:p>
    <w:p w14:paraId="2D84581C" w14:textId="4934F074" w:rsidR="00083095" w:rsidRDefault="00083095" w:rsidP="00083095">
      <w:pPr>
        <w:pStyle w:val="ListParagraph"/>
        <w:rPr>
          <w:lang w:val="en-IN"/>
        </w:rPr>
      </w:pPr>
    </w:p>
    <w:p w14:paraId="0EF97A85" w14:textId="179B0E0E" w:rsidR="00083095" w:rsidRDefault="00083095" w:rsidP="00083095">
      <w:pPr>
        <w:pStyle w:val="ListParagraph"/>
        <w:rPr>
          <w:lang w:val="en-IN"/>
        </w:rPr>
      </w:pPr>
      <w:r>
        <w:rPr>
          <w:lang w:val="en-IN"/>
        </w:rPr>
        <w:t>The following callbacks are demonstrated for the ABS model:</w:t>
      </w:r>
    </w:p>
    <w:p w14:paraId="3276EB8E" w14:textId="17377078" w:rsidR="00083095" w:rsidRDefault="00083095" w:rsidP="00083095">
      <w:pPr>
        <w:pStyle w:val="ListParagraph"/>
        <w:rPr>
          <w:lang w:val="en-IN"/>
        </w:rPr>
      </w:pPr>
    </w:p>
    <w:p w14:paraId="6FD23A48" w14:textId="77777777" w:rsidR="007C5FA6" w:rsidRPr="007C5FA6" w:rsidRDefault="007C5FA6" w:rsidP="007C5FA6">
      <w:pPr>
        <w:pStyle w:val="ListParagraph"/>
        <w:numPr>
          <w:ilvl w:val="0"/>
          <w:numId w:val="17"/>
        </w:numPr>
        <w:rPr>
          <w:lang w:val="en-IN"/>
        </w:rPr>
      </w:pPr>
      <w:r w:rsidRPr="00083095">
        <w:t>PreLoadFcn</w:t>
      </w:r>
      <w:r>
        <w:t xml:space="preserve"> (</w:t>
      </w:r>
      <w:r w:rsidR="00083095">
        <w:t xml:space="preserve">Pre-load Function): </w:t>
      </w:r>
      <w:r w:rsidRPr="007C5FA6">
        <w:t>This callback is executed before the model is loaded.</w:t>
      </w:r>
      <w:r>
        <w:t xml:space="preserve"> ABS model has a pre-load function callback i.e.</w:t>
      </w:r>
      <w:r w:rsidRPr="007C5FA6">
        <w:rPr>
          <w:b/>
          <w:bCs/>
        </w:rPr>
        <w:t xml:space="preserve"> initdata</w:t>
      </w:r>
    </w:p>
    <w:p w14:paraId="44E262D1" w14:textId="781EB645" w:rsidR="00083095" w:rsidRDefault="007C5FA6" w:rsidP="007C5FA6">
      <w:pPr>
        <w:pStyle w:val="ListParagraph"/>
        <w:ind w:left="1440"/>
      </w:pPr>
      <w:r>
        <w:t>Which initializes all the parameters in the base workspace.</w:t>
      </w:r>
    </w:p>
    <w:p w14:paraId="2809F8B8" w14:textId="025689AC" w:rsidR="007C5FA6" w:rsidRDefault="007C5FA6" w:rsidP="007C5FA6">
      <w:pPr>
        <w:pStyle w:val="ListParagraph"/>
        <w:numPr>
          <w:ilvl w:val="0"/>
          <w:numId w:val="17"/>
        </w:numPr>
      </w:pPr>
      <w:r>
        <w:t xml:space="preserve"> StopFcn (Stop Function): This callback is executed after the simulation stops. </w:t>
      </w:r>
      <w:r w:rsidRPr="007C5FA6">
        <w:t>Output is written to workspace variables and files before the StopFcn is executed.</w:t>
      </w:r>
      <w:r>
        <w:t xml:space="preserve"> ABS model has a stop function callback i.e.</w:t>
      </w:r>
    </w:p>
    <w:p w14:paraId="04B6E334" w14:textId="77777777" w:rsidR="007C5FA6" w:rsidRPr="00DC71EA" w:rsidRDefault="007C5FA6" w:rsidP="007C5FA6">
      <w:pPr>
        <w:pStyle w:val="NormalWeb"/>
        <w:spacing w:before="0" w:beforeAutospacing="0" w:after="0" w:afterAutospacing="0"/>
        <w:ind w:left="1440" w:firstLine="720"/>
        <w:rPr>
          <w:rFonts w:asciiTheme="minorHAnsi" w:hAnsiTheme="minorHAnsi"/>
          <w:b/>
          <w:bCs/>
        </w:rPr>
      </w:pPr>
      <w:r w:rsidRPr="00DC71EA">
        <w:rPr>
          <w:rFonts w:asciiTheme="minorHAnsi" w:hAnsiTheme="minorHAnsi"/>
          <w:b/>
          <w:bCs/>
        </w:rPr>
        <w:t>if exist ('ABS_output')</w:t>
      </w:r>
    </w:p>
    <w:p w14:paraId="773703F9" w14:textId="77777777" w:rsidR="007C5FA6" w:rsidRPr="00DC71EA" w:rsidRDefault="007C5FA6" w:rsidP="007C5FA6">
      <w:pPr>
        <w:pStyle w:val="NormalWeb"/>
        <w:spacing w:before="0" w:beforeAutospacing="0" w:after="0" w:afterAutospacing="0"/>
        <w:ind w:left="1800" w:firstLine="360"/>
        <w:rPr>
          <w:rFonts w:asciiTheme="minorHAnsi" w:hAnsiTheme="minorHAnsi"/>
          <w:b/>
          <w:bCs/>
        </w:rPr>
      </w:pPr>
      <w:r w:rsidRPr="00DC71EA">
        <w:rPr>
          <w:rFonts w:asciiTheme="minorHAnsi" w:hAnsiTheme="minorHAnsi"/>
          <w:b/>
          <w:bCs/>
        </w:rPr>
        <w:t>plots;</w:t>
      </w:r>
    </w:p>
    <w:p w14:paraId="2E6061E9" w14:textId="095BB9EC" w:rsidR="007C5FA6" w:rsidRPr="00DC71EA" w:rsidRDefault="007C5FA6" w:rsidP="007C5FA6">
      <w:pPr>
        <w:ind w:left="1440" w:firstLine="720"/>
        <w:rPr>
          <w:b/>
          <w:bCs/>
        </w:rPr>
      </w:pPr>
      <w:r w:rsidRPr="00DC71EA">
        <w:rPr>
          <w:b/>
          <w:bCs/>
        </w:rPr>
        <w:t>end</w:t>
      </w:r>
    </w:p>
    <w:p w14:paraId="6EC95815" w14:textId="7FA7A281" w:rsidR="007C5FA6" w:rsidRPr="007C5FA6" w:rsidRDefault="007C5FA6" w:rsidP="007C5FA6">
      <w:r>
        <w:t xml:space="preserve">                 which means after the simulation stops and if ABS_output exists in the</w:t>
      </w:r>
    </w:p>
    <w:p w14:paraId="22BD458C" w14:textId="58BF704C" w:rsidR="007C5FA6" w:rsidRDefault="007C5FA6" w:rsidP="007C5FA6">
      <w:pPr>
        <w:pStyle w:val="ListParagraph"/>
        <w:ind w:left="1440"/>
        <w:rPr>
          <w:lang w:val="en-IN"/>
        </w:rPr>
      </w:pPr>
      <w:r>
        <w:rPr>
          <w:lang w:val="en-IN"/>
        </w:rPr>
        <w:t>workspace then plot the graphs.</w:t>
      </w:r>
    </w:p>
    <w:p w14:paraId="4343E97A" w14:textId="042E2F68" w:rsidR="007C5FA6" w:rsidRPr="007C5FA6" w:rsidRDefault="007C5FA6" w:rsidP="007C5FA6">
      <w:pPr>
        <w:pStyle w:val="ListParagraph"/>
        <w:numPr>
          <w:ilvl w:val="0"/>
          <w:numId w:val="17"/>
        </w:numPr>
        <w:rPr>
          <w:szCs w:val="24"/>
          <w:lang w:val="en-IN"/>
        </w:rPr>
      </w:pPr>
      <w:r>
        <w:rPr>
          <w:lang w:val="en-IN"/>
        </w:rPr>
        <w:t xml:space="preserve">CloseFcn (Close Function): This callback is executed </w:t>
      </w:r>
      <w:r>
        <w:rPr>
          <w:rFonts w:cs="Arial"/>
          <w:szCs w:val="24"/>
          <w:shd w:val="clear" w:color="auto" w:fill="FFFFFF"/>
        </w:rPr>
        <w:t>b</w:t>
      </w:r>
      <w:r w:rsidRPr="007C5FA6">
        <w:rPr>
          <w:rFonts w:cs="Arial"/>
          <w:szCs w:val="24"/>
          <w:shd w:val="clear" w:color="auto" w:fill="FFFFFF"/>
        </w:rPr>
        <w:t>efore the block diagram is closed.</w:t>
      </w:r>
      <w:r>
        <w:rPr>
          <w:rFonts w:cs="Arial"/>
          <w:szCs w:val="24"/>
          <w:shd w:val="clear" w:color="auto" w:fill="FFFFFF"/>
        </w:rPr>
        <w:t xml:space="preserve"> ABS model uses this callback to close all the plots if open and clear all the parameters from the base workspace.</w:t>
      </w:r>
    </w:p>
    <w:p w14:paraId="732670B0" w14:textId="4A85CE48" w:rsidR="007C5FA6" w:rsidRPr="009D65CE" w:rsidRDefault="007C5FA6" w:rsidP="007C5FA6">
      <w:pPr>
        <w:pStyle w:val="NormalWeb"/>
        <w:spacing w:before="0" w:beforeAutospacing="0" w:after="0" w:afterAutospacing="0"/>
        <w:rPr>
          <w:rFonts w:asciiTheme="minorHAnsi" w:hAnsiTheme="minorHAnsi"/>
          <w:b/>
          <w:bCs/>
          <w:sz w:val="22"/>
          <w:szCs w:val="22"/>
        </w:rPr>
      </w:pPr>
      <w:r w:rsidRPr="007C5FA6">
        <w:rPr>
          <w:rFonts w:asciiTheme="minorHAnsi" w:hAnsiTheme="minorHAnsi" w:cs="Arial"/>
          <w:shd w:val="clear" w:color="auto" w:fill="FFFFFF"/>
        </w:rPr>
        <w:t xml:space="preserve">               </w:t>
      </w:r>
      <w:r>
        <w:rPr>
          <w:rFonts w:asciiTheme="minorHAnsi" w:hAnsiTheme="minorHAnsi" w:cs="Arial"/>
          <w:shd w:val="clear" w:color="auto" w:fill="FFFFFF"/>
        </w:rPr>
        <w:tab/>
      </w:r>
      <w:r>
        <w:rPr>
          <w:rFonts w:asciiTheme="minorHAnsi" w:hAnsiTheme="minorHAnsi" w:cs="Arial"/>
          <w:shd w:val="clear" w:color="auto" w:fill="FFFFFF"/>
        </w:rPr>
        <w:tab/>
      </w:r>
      <w:r>
        <w:rPr>
          <w:rFonts w:asciiTheme="minorHAnsi" w:hAnsiTheme="minorHAnsi" w:cs="Arial"/>
          <w:shd w:val="clear" w:color="auto" w:fill="FFFFFF"/>
        </w:rPr>
        <w:tab/>
      </w:r>
      <w:r w:rsidRPr="009D65CE">
        <w:rPr>
          <w:rFonts w:asciiTheme="minorHAnsi" w:hAnsiTheme="minorHAnsi"/>
          <w:b/>
          <w:bCs/>
          <w:sz w:val="22"/>
          <w:szCs w:val="22"/>
        </w:rPr>
        <w:t>% Close the plots that are still open</w:t>
      </w:r>
    </w:p>
    <w:p w14:paraId="24BE0A39" w14:textId="500DDA3C" w:rsidR="007C5FA6" w:rsidRPr="009D65CE" w:rsidRDefault="007C5FA6" w:rsidP="007C5FA6">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 xml:space="preserve">h = </w:t>
      </w:r>
      <w:r w:rsidR="00DC71EA" w:rsidRPr="009D65CE">
        <w:rPr>
          <w:rFonts w:asciiTheme="minorHAnsi" w:hAnsiTheme="minorHAnsi"/>
          <w:b/>
          <w:bCs/>
          <w:sz w:val="22"/>
          <w:szCs w:val="22"/>
        </w:rPr>
        <w:t>findobj (</w:t>
      </w:r>
      <w:r w:rsidRPr="009D65CE">
        <w:rPr>
          <w:rFonts w:asciiTheme="minorHAnsi" w:hAnsiTheme="minorHAnsi"/>
          <w:b/>
          <w:bCs/>
          <w:sz w:val="22"/>
          <w:szCs w:val="22"/>
        </w:rPr>
        <w:t>0, 'Name', 'ABS Speeds');</w:t>
      </w:r>
    </w:p>
    <w:p w14:paraId="299AF0F8" w14:textId="77777777" w:rsidR="007C5FA6" w:rsidRPr="009D65CE" w:rsidRDefault="007C5FA6" w:rsidP="007C5FA6">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if ~isempty(h),</w:t>
      </w:r>
    </w:p>
    <w:p w14:paraId="381B1FC7" w14:textId="77777777" w:rsidR="007C5FA6" w:rsidRPr="009D65CE" w:rsidRDefault="007C5FA6" w:rsidP="007C5FA6">
      <w:pPr>
        <w:pStyle w:val="NormalWeb"/>
        <w:spacing w:before="0" w:beforeAutospacing="0" w:after="0" w:afterAutospacing="0"/>
        <w:ind w:left="2880" w:firstLine="720"/>
        <w:rPr>
          <w:rFonts w:asciiTheme="minorHAnsi" w:hAnsiTheme="minorHAnsi"/>
          <w:b/>
          <w:bCs/>
          <w:sz w:val="22"/>
          <w:szCs w:val="22"/>
        </w:rPr>
      </w:pPr>
      <w:r w:rsidRPr="009D65CE">
        <w:rPr>
          <w:rFonts w:asciiTheme="minorHAnsi" w:hAnsiTheme="minorHAnsi"/>
          <w:b/>
          <w:bCs/>
          <w:sz w:val="22"/>
          <w:szCs w:val="22"/>
        </w:rPr>
        <w:t>close(h);</w:t>
      </w:r>
    </w:p>
    <w:p w14:paraId="039EEC4A" w14:textId="77777777" w:rsidR="007C5FA6" w:rsidRPr="009D65CE" w:rsidRDefault="007C5FA6" w:rsidP="007C5FA6">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end;</w:t>
      </w:r>
    </w:p>
    <w:p w14:paraId="02DB81F1" w14:textId="77777777" w:rsidR="007C5FA6" w:rsidRPr="009D65CE" w:rsidRDefault="007C5FA6" w:rsidP="007C5FA6">
      <w:pPr>
        <w:pStyle w:val="NormalWeb"/>
        <w:spacing w:before="0" w:beforeAutospacing="0" w:after="0" w:afterAutospacing="0"/>
        <w:rPr>
          <w:rFonts w:asciiTheme="minorHAnsi" w:hAnsiTheme="minorHAnsi"/>
          <w:b/>
          <w:bCs/>
          <w:sz w:val="22"/>
          <w:szCs w:val="22"/>
        </w:rPr>
      </w:pPr>
    </w:p>
    <w:p w14:paraId="3A14B0BA" w14:textId="254CCE77" w:rsidR="007C5FA6" w:rsidRPr="009D65CE" w:rsidRDefault="007C5FA6" w:rsidP="007C5FA6">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 xml:space="preserve">h = </w:t>
      </w:r>
      <w:r w:rsidR="00DC71EA" w:rsidRPr="009D65CE">
        <w:rPr>
          <w:rFonts w:asciiTheme="minorHAnsi" w:hAnsiTheme="minorHAnsi"/>
          <w:b/>
          <w:bCs/>
          <w:sz w:val="22"/>
          <w:szCs w:val="22"/>
        </w:rPr>
        <w:t>findobj (</w:t>
      </w:r>
      <w:r w:rsidRPr="009D65CE">
        <w:rPr>
          <w:rFonts w:asciiTheme="minorHAnsi" w:hAnsiTheme="minorHAnsi"/>
          <w:b/>
          <w:bCs/>
          <w:sz w:val="22"/>
          <w:szCs w:val="22"/>
        </w:rPr>
        <w:t>0, 'Name', 'ABS Slip');</w:t>
      </w:r>
    </w:p>
    <w:p w14:paraId="46CC8F90" w14:textId="77777777" w:rsidR="007C5FA6" w:rsidRPr="009D65CE" w:rsidRDefault="007C5FA6" w:rsidP="007C5FA6">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if ~isempty(h),</w:t>
      </w:r>
    </w:p>
    <w:p w14:paraId="30AC5670" w14:textId="77777777" w:rsidR="007C5FA6" w:rsidRPr="009D65CE" w:rsidRDefault="007C5FA6" w:rsidP="007C5FA6">
      <w:pPr>
        <w:pStyle w:val="NormalWeb"/>
        <w:spacing w:before="0" w:beforeAutospacing="0" w:after="0" w:afterAutospacing="0"/>
        <w:ind w:left="2880" w:firstLine="720"/>
        <w:rPr>
          <w:rFonts w:asciiTheme="minorHAnsi" w:hAnsiTheme="minorHAnsi"/>
          <w:b/>
          <w:bCs/>
          <w:sz w:val="22"/>
          <w:szCs w:val="22"/>
        </w:rPr>
      </w:pPr>
      <w:r w:rsidRPr="009D65CE">
        <w:rPr>
          <w:rFonts w:asciiTheme="minorHAnsi" w:hAnsiTheme="minorHAnsi"/>
          <w:b/>
          <w:bCs/>
          <w:sz w:val="22"/>
          <w:szCs w:val="22"/>
        </w:rPr>
        <w:t>close(h);</w:t>
      </w:r>
    </w:p>
    <w:p w14:paraId="76AA7921" w14:textId="0CB6ADE2" w:rsidR="007C5FA6" w:rsidRPr="009D65CE" w:rsidRDefault="007C5FA6" w:rsidP="009D65CE">
      <w:pPr>
        <w:pStyle w:val="NormalWeb"/>
        <w:spacing w:before="0" w:beforeAutospacing="0" w:after="0" w:afterAutospacing="0"/>
        <w:ind w:left="2160" w:firstLine="720"/>
        <w:rPr>
          <w:rFonts w:asciiTheme="minorHAnsi" w:hAnsiTheme="minorHAnsi"/>
          <w:b/>
          <w:bCs/>
          <w:sz w:val="22"/>
          <w:szCs w:val="22"/>
        </w:rPr>
      </w:pPr>
      <w:r w:rsidRPr="009D65CE">
        <w:rPr>
          <w:rFonts w:asciiTheme="minorHAnsi" w:hAnsiTheme="minorHAnsi"/>
          <w:b/>
          <w:bCs/>
          <w:sz w:val="22"/>
          <w:szCs w:val="22"/>
        </w:rPr>
        <w:t>end;</w:t>
      </w:r>
    </w:p>
    <w:p w14:paraId="04F5CC5F" w14:textId="77777777" w:rsidR="007C5FA6" w:rsidRPr="009D65CE" w:rsidRDefault="007C5FA6" w:rsidP="007C5FA6">
      <w:pPr>
        <w:pStyle w:val="NormalWeb"/>
        <w:spacing w:before="0" w:beforeAutospacing="0" w:after="0" w:afterAutospacing="0"/>
        <w:ind w:left="2160"/>
        <w:rPr>
          <w:rFonts w:asciiTheme="minorHAnsi" w:hAnsiTheme="minorHAnsi"/>
          <w:b/>
          <w:bCs/>
          <w:sz w:val="22"/>
          <w:szCs w:val="22"/>
        </w:rPr>
      </w:pPr>
      <w:r w:rsidRPr="009D65CE">
        <w:rPr>
          <w:rFonts w:asciiTheme="minorHAnsi" w:hAnsiTheme="minorHAnsi"/>
          <w:b/>
          <w:bCs/>
          <w:sz w:val="22"/>
          <w:szCs w:val="22"/>
        </w:rPr>
        <w:t>% Clear initial conditions data to avoid cluttering the workspace</w:t>
      </w:r>
    </w:p>
    <w:p w14:paraId="64AE02D8" w14:textId="77777777" w:rsidR="007C5FA6" w:rsidRPr="009D65CE" w:rsidRDefault="007C5FA6" w:rsidP="007C5FA6">
      <w:pPr>
        <w:pStyle w:val="NormalWeb"/>
        <w:spacing w:before="0" w:beforeAutospacing="0" w:after="0" w:afterAutospacing="0"/>
        <w:rPr>
          <w:rFonts w:asciiTheme="minorHAnsi" w:hAnsiTheme="minorHAnsi"/>
          <w:b/>
          <w:bCs/>
          <w:sz w:val="22"/>
          <w:szCs w:val="22"/>
        </w:rPr>
      </w:pPr>
    </w:p>
    <w:p w14:paraId="7ADD6C70" w14:textId="02B00A5D" w:rsidR="007C5FA6" w:rsidRPr="009D65CE" w:rsidRDefault="007C5FA6" w:rsidP="00DC71EA">
      <w:pPr>
        <w:pStyle w:val="ListParagraph"/>
        <w:ind w:left="2880" w:firstLine="720"/>
        <w:rPr>
          <w:b/>
          <w:bCs/>
          <w:sz w:val="22"/>
          <w:lang w:val="en-IN"/>
        </w:rPr>
      </w:pPr>
      <w:r w:rsidRPr="009D65CE">
        <w:rPr>
          <w:b/>
          <w:bCs/>
          <w:sz w:val="22"/>
        </w:rPr>
        <w:t>clear g v0 Rr Kf m PBmax TB I slip mu ctrl h;</w:t>
      </w:r>
    </w:p>
    <w:p w14:paraId="7C919857" w14:textId="11B05237" w:rsidR="007C5FA6" w:rsidRDefault="00DC71EA" w:rsidP="00DC71EA">
      <w:pPr>
        <w:pStyle w:val="ListParagraph"/>
        <w:numPr>
          <w:ilvl w:val="0"/>
          <w:numId w:val="15"/>
        </w:numPr>
        <w:rPr>
          <w:b/>
          <w:bCs/>
          <w:u w:val="single"/>
          <w:lang w:val="en-IN"/>
        </w:rPr>
      </w:pPr>
      <w:r w:rsidRPr="00DC71EA">
        <w:rPr>
          <w:b/>
          <w:bCs/>
          <w:u w:val="single"/>
          <w:lang w:val="en-IN"/>
        </w:rPr>
        <w:lastRenderedPageBreak/>
        <w:t>Look-up Table</w:t>
      </w:r>
    </w:p>
    <w:p w14:paraId="344EC652" w14:textId="4D1B166C" w:rsidR="00DC71EA" w:rsidRDefault="00DC71EA" w:rsidP="00DC71EA">
      <w:pPr>
        <w:pStyle w:val="ListParagraph"/>
        <w:rPr>
          <w:b/>
          <w:bCs/>
          <w:u w:val="single"/>
          <w:lang w:val="en-IN"/>
        </w:rPr>
      </w:pPr>
    </w:p>
    <w:p w14:paraId="71F4D96B" w14:textId="5753B751" w:rsidR="00DC71EA" w:rsidRDefault="00DC71EA" w:rsidP="00DC71EA">
      <w:pPr>
        <w:pStyle w:val="ListParagraph"/>
        <w:rPr>
          <w:lang w:val="en-IN"/>
        </w:rPr>
      </w:pPr>
      <w:r w:rsidRPr="00DC71EA">
        <w:rPr>
          <w:lang w:val="en-IN"/>
        </w:rPr>
        <w:t>The friction coefficient between the tire and the road surface, </w:t>
      </w:r>
      <w:r w:rsidRPr="00DC71EA">
        <w:rPr>
          <w:b/>
          <w:bCs/>
          <w:lang w:val="en-IN"/>
        </w:rPr>
        <w:t>mu, is an empirical function of slip, known as the mu-slip curve</w:t>
      </w:r>
      <w:r w:rsidRPr="00DC71EA">
        <w:rPr>
          <w:lang w:val="en-IN"/>
        </w:rPr>
        <w:t>. We created mu-slip curves by passing MATLAB variables into the block diagram using a Simulink lookup table</w:t>
      </w:r>
      <w:r>
        <w:rPr>
          <w:lang w:val="en-IN"/>
        </w:rPr>
        <w:t>(1D)</w:t>
      </w:r>
      <w:r w:rsidRPr="00DC71EA">
        <w:rPr>
          <w:lang w:val="en-IN"/>
        </w:rPr>
        <w:t xml:space="preserve">. </w:t>
      </w:r>
    </w:p>
    <w:p w14:paraId="3B5CEBDB" w14:textId="76D10872" w:rsidR="00DC71EA" w:rsidRDefault="00DC71EA" w:rsidP="00DC71EA">
      <w:pPr>
        <w:pStyle w:val="ListParagraph"/>
        <w:rPr>
          <w:lang w:val="en-IN"/>
        </w:rPr>
      </w:pPr>
    </w:p>
    <w:p w14:paraId="4C3E0017" w14:textId="459778BD" w:rsidR="00DC71EA" w:rsidRDefault="00DC71EA" w:rsidP="00DC71EA">
      <w:pPr>
        <w:pStyle w:val="ListParagraph"/>
        <w:rPr>
          <w:lang w:val="en-IN"/>
        </w:rPr>
      </w:pPr>
      <w:r>
        <w:rPr>
          <w:lang w:val="en-IN"/>
        </w:rPr>
        <w:t>The Look-up Table has slip as the input and mu as the output which can be seen in Fig1.</w:t>
      </w:r>
    </w:p>
    <w:p w14:paraId="52F85AAA" w14:textId="1CBB127D" w:rsidR="00DC71EA" w:rsidRDefault="00DC71EA" w:rsidP="00DC71EA">
      <w:pPr>
        <w:pStyle w:val="ListParagraph"/>
        <w:rPr>
          <w:lang w:val="en-IN"/>
        </w:rPr>
      </w:pPr>
    </w:p>
    <w:p w14:paraId="18E72546" w14:textId="77777777" w:rsidR="00DC71EA" w:rsidRPr="00DC71EA" w:rsidRDefault="00DC71EA" w:rsidP="00DC71EA">
      <w:pPr>
        <w:pStyle w:val="ListParagraph"/>
        <w:rPr>
          <w:lang w:val="en-IN"/>
        </w:rPr>
      </w:pPr>
      <w:r w:rsidRPr="00DC71EA">
        <w:rPr>
          <w:lang w:val="en-IN"/>
        </w:rPr>
        <w:t>The model multiplies the friction coefficient, mu, by the weight on the wheel, W, to yield the frictional force, Ff, acting on the circumference of the tire. Ff is divided by the vehicle mass to produce the vehicle deceleration, which the model integrates to obtain vehicle velocity.</w:t>
      </w:r>
    </w:p>
    <w:p w14:paraId="768DA4AD" w14:textId="5EFFB9B5" w:rsidR="00DC71EA" w:rsidRDefault="00DC71EA" w:rsidP="00DC71EA">
      <w:pPr>
        <w:pStyle w:val="ListParagraph"/>
        <w:rPr>
          <w:b/>
          <w:bCs/>
          <w:lang w:val="en-IN"/>
        </w:rPr>
      </w:pPr>
      <w:r w:rsidRPr="00DC71EA">
        <w:rPr>
          <w:lang w:val="en-IN"/>
        </w:rPr>
        <w:t xml:space="preserve">In this model, we used an ideal anti-lock braking controller, that uses 'bang-bang' control based upon the error between actual slip and desired slip. We set the desired slip to the value of slip at which the </w:t>
      </w:r>
      <w:r w:rsidRPr="00DC71EA">
        <w:rPr>
          <w:b/>
          <w:bCs/>
          <w:lang w:val="en-IN"/>
        </w:rPr>
        <w:t>mu-slip curve reaches a peak value, this being the optimum value for minimum braking distance</w:t>
      </w:r>
      <w:r>
        <w:rPr>
          <w:b/>
          <w:bCs/>
          <w:lang w:val="en-IN"/>
        </w:rPr>
        <w:t>.</w:t>
      </w:r>
    </w:p>
    <w:p w14:paraId="138446CC" w14:textId="549CC51E" w:rsidR="00DC71EA" w:rsidRDefault="00DC71EA" w:rsidP="00DC71EA">
      <w:pPr>
        <w:pStyle w:val="ListParagraph"/>
        <w:rPr>
          <w:b/>
          <w:bCs/>
          <w:lang w:val="en-IN"/>
        </w:rPr>
      </w:pPr>
    </w:p>
    <w:p w14:paraId="1D42F4E7" w14:textId="2CBA1610" w:rsidR="00DC71EA" w:rsidRDefault="00DC71EA" w:rsidP="00DC71EA">
      <w:pPr>
        <w:pStyle w:val="ListParagraph"/>
        <w:rPr>
          <w:b/>
          <w:bCs/>
          <w:lang w:val="en-IN"/>
        </w:rPr>
      </w:pPr>
    </w:p>
    <w:p w14:paraId="79ED3CF9" w14:textId="1217E75E" w:rsidR="00DC71EA" w:rsidRDefault="00DC71EA" w:rsidP="00DC71EA">
      <w:pPr>
        <w:pStyle w:val="ListParagraph"/>
        <w:numPr>
          <w:ilvl w:val="0"/>
          <w:numId w:val="15"/>
        </w:numPr>
        <w:rPr>
          <w:b/>
          <w:bCs/>
          <w:u w:val="single"/>
          <w:lang w:val="en-IN"/>
        </w:rPr>
      </w:pPr>
      <w:r w:rsidRPr="00DC71EA">
        <w:rPr>
          <w:b/>
          <w:bCs/>
          <w:u w:val="single"/>
          <w:lang w:val="en-IN"/>
        </w:rPr>
        <w:t>Solver selection strategy</w:t>
      </w:r>
    </w:p>
    <w:p w14:paraId="3A13BDD7" w14:textId="2266BFE4" w:rsidR="00DC71EA" w:rsidRDefault="00DC71EA" w:rsidP="00DC71EA">
      <w:pPr>
        <w:pStyle w:val="ListParagraph"/>
        <w:rPr>
          <w:b/>
          <w:bCs/>
          <w:u w:val="single"/>
          <w:lang w:val="en-IN"/>
        </w:rPr>
      </w:pPr>
    </w:p>
    <w:p w14:paraId="5ADC5F0D" w14:textId="3D48EC1E" w:rsidR="00DC71EA" w:rsidRDefault="006C0FA2" w:rsidP="00DC71EA">
      <w:pPr>
        <w:pStyle w:val="ListParagraph"/>
        <w:rPr>
          <w:lang w:val="en-IN"/>
        </w:rPr>
      </w:pPr>
      <w:r>
        <w:rPr>
          <w:lang w:val="en-IN"/>
        </w:rPr>
        <w:t>The solver used for this model is ode45 and the type is variable step.</w:t>
      </w:r>
    </w:p>
    <w:p w14:paraId="5B89876C" w14:textId="31971723" w:rsidR="006C0FA2" w:rsidRDefault="006C0FA2" w:rsidP="00DC71EA">
      <w:pPr>
        <w:pStyle w:val="ListParagraph"/>
      </w:pPr>
      <w:r>
        <w:rPr>
          <w:lang w:val="en-IN"/>
        </w:rPr>
        <w:t xml:space="preserve">The main reason of using variable step that it </w:t>
      </w:r>
      <w:r w:rsidRPr="006C0FA2">
        <w:t>var</w:t>
      </w:r>
      <w:r>
        <w:t>ies</w:t>
      </w:r>
      <w:r w:rsidRPr="006C0FA2">
        <w:t xml:space="preserve"> the step size during the simulation. </w:t>
      </w:r>
      <w:r>
        <w:t xml:space="preserve">It </w:t>
      </w:r>
      <w:r w:rsidRPr="006C0FA2">
        <w:t>reduce</w:t>
      </w:r>
      <w:r>
        <w:t>s</w:t>
      </w:r>
      <w:r w:rsidRPr="006C0FA2">
        <w:t xml:space="preserve"> the step size to increase accuracy when a model's states are changing rapidly and increase the step size to avoid taking unnecessary steps when the model's states are changing slowly. Computing the step size adds to the computational overhead at each step but can reduce the total number of steps, and hence the simulation time required to maintain a specified level of accuracy for models with rapidly changing or piecewise continuous states.</w:t>
      </w:r>
    </w:p>
    <w:p w14:paraId="0C5F6432" w14:textId="42939AC5" w:rsidR="006C0FA2" w:rsidRDefault="006C0FA2" w:rsidP="00DC71EA">
      <w:pPr>
        <w:pStyle w:val="ListParagraph"/>
      </w:pPr>
    </w:p>
    <w:p w14:paraId="33A551C8" w14:textId="24DEC4C6" w:rsidR="006C0FA2" w:rsidRDefault="006C0FA2" w:rsidP="00DC71EA">
      <w:pPr>
        <w:pStyle w:val="ListParagraph"/>
      </w:pPr>
      <w:r>
        <w:t xml:space="preserve">The reason of choosing the ode45 solver is that it has more accuracy than ode23 and ode113 when it comes to a nonstiff problem type. The simulation time taken is also quite fast. </w:t>
      </w:r>
      <w:r w:rsidRPr="006C0FA2">
        <w:t>ode45 does more work per step than ode23</w:t>
      </w:r>
      <w:r>
        <w:t xml:space="preserve"> and </w:t>
      </w:r>
      <w:r w:rsidR="003A5190">
        <w:t>ode113</w:t>
      </w:r>
      <w:r w:rsidR="003A5190" w:rsidRPr="006C0FA2">
        <w:t xml:space="preserve"> but</w:t>
      </w:r>
      <w:r w:rsidRPr="006C0FA2">
        <w:t xml:space="preserve"> can take much larger steps</w:t>
      </w:r>
      <w:r w:rsidR="003A5190">
        <w:t>.</w:t>
      </w:r>
    </w:p>
    <w:p w14:paraId="112F93DC" w14:textId="69480DAD" w:rsidR="003A5190" w:rsidRDefault="003A5190" w:rsidP="00DC71EA">
      <w:pPr>
        <w:pStyle w:val="ListParagraph"/>
      </w:pPr>
    </w:p>
    <w:p w14:paraId="0C418CE1" w14:textId="49C63DD9" w:rsidR="003A5190" w:rsidRDefault="003A5190" w:rsidP="00DC71EA">
      <w:pPr>
        <w:pStyle w:val="ListParagraph"/>
      </w:pPr>
    </w:p>
    <w:p w14:paraId="553F8AD1" w14:textId="01BD5DBB" w:rsidR="003A5190" w:rsidRDefault="003A5190" w:rsidP="00DC71EA">
      <w:pPr>
        <w:pStyle w:val="ListParagraph"/>
      </w:pPr>
    </w:p>
    <w:p w14:paraId="58C16E54" w14:textId="0FB26A7B" w:rsidR="003A5190" w:rsidRDefault="003A5190" w:rsidP="00DC71EA">
      <w:pPr>
        <w:pStyle w:val="ListParagraph"/>
      </w:pPr>
    </w:p>
    <w:p w14:paraId="4AABB29F" w14:textId="37F0519B" w:rsidR="003A5190" w:rsidRDefault="003A5190" w:rsidP="00DC71EA">
      <w:pPr>
        <w:pStyle w:val="ListParagraph"/>
      </w:pPr>
    </w:p>
    <w:p w14:paraId="19778AF7" w14:textId="1A1AEF8A" w:rsidR="003A5190" w:rsidRDefault="003A5190" w:rsidP="00DC71EA">
      <w:pPr>
        <w:pStyle w:val="ListParagraph"/>
      </w:pPr>
    </w:p>
    <w:p w14:paraId="16643164" w14:textId="647502EC" w:rsidR="003A5190" w:rsidRPr="003A5190" w:rsidRDefault="003A5190" w:rsidP="003A5190">
      <w:pPr>
        <w:pStyle w:val="ListParagraph"/>
        <w:numPr>
          <w:ilvl w:val="0"/>
          <w:numId w:val="15"/>
        </w:numPr>
      </w:pPr>
      <w:r>
        <w:rPr>
          <w:b/>
          <w:bCs/>
          <w:u w:val="single"/>
        </w:rPr>
        <w:lastRenderedPageBreak/>
        <w:t>MATLAB Function Block</w:t>
      </w:r>
    </w:p>
    <w:p w14:paraId="77FE055A" w14:textId="672043EE" w:rsidR="003A5190" w:rsidRDefault="003A5190" w:rsidP="003A5190">
      <w:pPr>
        <w:pStyle w:val="ListParagraph"/>
      </w:pPr>
    </w:p>
    <w:p w14:paraId="5BDAF393" w14:textId="532D84E4" w:rsidR="003A5190" w:rsidRDefault="003A5190" w:rsidP="003A5190">
      <w:pPr>
        <w:pStyle w:val="ListParagraph"/>
      </w:pPr>
      <w:r>
        <w:t>This block is used to create a custom functionality that can be used in Simulink models.</w:t>
      </w:r>
    </w:p>
    <w:p w14:paraId="144FF692" w14:textId="5AB30D6A" w:rsidR="003A5190" w:rsidRDefault="003A5190" w:rsidP="003A5190">
      <w:pPr>
        <w:pStyle w:val="ListParagraph"/>
      </w:pPr>
    </w:p>
    <w:p w14:paraId="22167533" w14:textId="00F51F5E" w:rsidR="003A5190" w:rsidRDefault="003A5190" w:rsidP="003A5190">
      <w:pPr>
        <w:pStyle w:val="ListParagraph"/>
      </w:pPr>
      <w:r>
        <w:t xml:space="preserve">In ABS model this block is used to create a function that calculates the relative slip of the ABS. </w:t>
      </w:r>
    </w:p>
    <w:p w14:paraId="56C119F6" w14:textId="490DD0C7" w:rsidR="003A5190" w:rsidRDefault="003A5190" w:rsidP="003A5190">
      <w:pPr>
        <w:pStyle w:val="ListParagraph"/>
      </w:pPr>
    </w:p>
    <w:p w14:paraId="320F4281" w14:textId="7D063E9C" w:rsidR="003A5190" w:rsidRDefault="003A5190" w:rsidP="003A5190">
      <w:pPr>
        <w:pStyle w:val="ListParagraph"/>
      </w:pPr>
      <w:r>
        <w:t>The function here takes the input as yout i.e. the output of bus creator and the output is the slip.</w:t>
      </w:r>
    </w:p>
    <w:p w14:paraId="739CE1ED" w14:textId="0BD95A5B" w:rsidR="003A5190" w:rsidRDefault="003A5190" w:rsidP="003A5190">
      <w:pPr>
        <w:pStyle w:val="ListParagraph"/>
      </w:pPr>
    </w:p>
    <w:p w14:paraId="2C6C1F50" w14:textId="2C129E89" w:rsidR="003A5190" w:rsidRDefault="003A5190" w:rsidP="003A5190">
      <w:pPr>
        <w:pStyle w:val="ListParagraph"/>
      </w:pPr>
      <w:r>
        <w:t>The function written is given below:</w:t>
      </w:r>
    </w:p>
    <w:p w14:paraId="6158C968" w14:textId="2AB2BCD8" w:rsidR="003A5190" w:rsidRDefault="003A5190" w:rsidP="003A5190">
      <w:pPr>
        <w:pStyle w:val="ListParagraph"/>
      </w:pPr>
      <w:r w:rsidRPr="003A5190">
        <w:rPr>
          <w:noProof/>
        </w:rPr>
        <w:drawing>
          <wp:inline distT="0" distB="0" distL="0" distR="0" wp14:anchorId="44F695F8" wp14:editId="34615933">
            <wp:extent cx="5890260" cy="184547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9436" cy="1857750"/>
                    </a:xfrm>
                    <a:prstGeom prst="rect">
                      <a:avLst/>
                    </a:prstGeom>
                  </pic:spPr>
                </pic:pic>
              </a:graphicData>
            </a:graphic>
          </wp:inline>
        </w:drawing>
      </w:r>
    </w:p>
    <w:p w14:paraId="260361D8" w14:textId="3EDCF370" w:rsidR="00152C1C" w:rsidRDefault="00152C1C" w:rsidP="00152C1C">
      <w:pPr>
        <w:pStyle w:val="ListParagraph"/>
        <w:jc w:val="center"/>
      </w:pPr>
      <w:r>
        <w:t>Fig3: MATLAB function</w:t>
      </w:r>
    </w:p>
    <w:p w14:paraId="6098A383" w14:textId="70836D0A" w:rsidR="003A5190" w:rsidRDefault="003A5190" w:rsidP="003A5190">
      <w:pPr>
        <w:pStyle w:val="ListParagraph"/>
      </w:pPr>
      <w:r>
        <w:t>It shows up on the code editor</w:t>
      </w:r>
      <w:r w:rsidR="00152C1C">
        <w:t>. The variable u is the input to the function i.e. yout and y is the output i.e. the relative slip.</w:t>
      </w:r>
    </w:p>
    <w:p w14:paraId="7CFAFE75" w14:textId="77777777" w:rsidR="00152C1C" w:rsidRDefault="00152C1C" w:rsidP="003A5190">
      <w:pPr>
        <w:pStyle w:val="ListParagraph"/>
      </w:pPr>
    </w:p>
    <w:p w14:paraId="5BEA0B5C" w14:textId="3CC2AF99" w:rsidR="00152C1C" w:rsidRDefault="00152C1C" w:rsidP="003A5190">
      <w:pPr>
        <w:pStyle w:val="ListParagraph"/>
      </w:pPr>
    </w:p>
    <w:p w14:paraId="13D75EFF" w14:textId="45853F6A" w:rsidR="00152C1C" w:rsidRPr="00152C1C" w:rsidRDefault="00152C1C" w:rsidP="00152C1C">
      <w:pPr>
        <w:pStyle w:val="ListParagraph"/>
        <w:numPr>
          <w:ilvl w:val="0"/>
          <w:numId w:val="15"/>
        </w:numPr>
      </w:pPr>
      <w:r>
        <w:rPr>
          <w:b/>
          <w:bCs/>
          <w:u w:val="single"/>
        </w:rPr>
        <w:t>Signal Builder</w:t>
      </w:r>
    </w:p>
    <w:p w14:paraId="23DEA33F" w14:textId="2F296448" w:rsidR="00152C1C" w:rsidRDefault="00152C1C" w:rsidP="00152C1C">
      <w:pPr>
        <w:pStyle w:val="ListParagraph"/>
      </w:pPr>
    </w:p>
    <w:p w14:paraId="61F8E111" w14:textId="72BC9C6B" w:rsidR="00152C1C" w:rsidRDefault="00152C1C" w:rsidP="00152C1C">
      <w:pPr>
        <w:pStyle w:val="ListParagraph"/>
      </w:pPr>
      <w:r w:rsidRPr="00152C1C">
        <w:t>The Signal Builder block allows you to create interchangeable groups of piecewise linear signal sources and use them in a model. You can quickly switch the signal groups into and out of a model to facilitate testing.</w:t>
      </w:r>
    </w:p>
    <w:p w14:paraId="5DF943A0" w14:textId="7C37C6F4" w:rsidR="00152C1C" w:rsidRDefault="00152C1C" w:rsidP="00152C1C">
      <w:pPr>
        <w:pStyle w:val="ListParagraph"/>
      </w:pPr>
      <w:r>
        <w:t>We can create as many signals as we want using the signal builder.</w:t>
      </w:r>
    </w:p>
    <w:p w14:paraId="02D88750" w14:textId="47CBC787" w:rsidR="00152C1C" w:rsidRDefault="00152C1C" w:rsidP="00152C1C">
      <w:pPr>
        <w:pStyle w:val="ListParagraph"/>
      </w:pPr>
    </w:p>
    <w:p w14:paraId="6FB25A1D" w14:textId="795E0764" w:rsidR="00152C1C" w:rsidRDefault="00152C1C" w:rsidP="00152C1C">
      <w:pPr>
        <w:pStyle w:val="ListParagraph"/>
      </w:pPr>
      <w:r>
        <w:t>For our ABS model, Signal builder is used to create test signals in order to showcase how the system is performing under various test conditions.</w:t>
      </w:r>
    </w:p>
    <w:p w14:paraId="274E8C54" w14:textId="0B6A35E1" w:rsidR="006135FF" w:rsidRDefault="006135FF" w:rsidP="00152C1C">
      <w:pPr>
        <w:pStyle w:val="ListParagraph"/>
      </w:pPr>
    </w:p>
    <w:p w14:paraId="04A1B788" w14:textId="41D61398" w:rsidR="006135FF" w:rsidRDefault="006135FF" w:rsidP="00152C1C">
      <w:pPr>
        <w:pStyle w:val="ListParagraph"/>
      </w:pPr>
      <w:r>
        <w:t>In the ABS model we have demonstrate a multi wheel vehicle (2 wheels)</w:t>
      </w:r>
    </w:p>
    <w:p w14:paraId="4CBA7EEB" w14:textId="1AD9158C" w:rsidR="006135FF" w:rsidRDefault="006135FF" w:rsidP="00152C1C">
      <w:pPr>
        <w:pStyle w:val="ListParagraph"/>
      </w:pPr>
      <w:r>
        <w:t>hence two test signals are generated using the signal builder.</w:t>
      </w:r>
    </w:p>
    <w:p w14:paraId="151C4E84" w14:textId="79FCC955" w:rsidR="00805002" w:rsidRDefault="00805002" w:rsidP="00152C1C">
      <w:pPr>
        <w:pStyle w:val="ListParagraph"/>
      </w:pPr>
    </w:p>
    <w:p w14:paraId="71C4C899" w14:textId="77777777" w:rsidR="00805002" w:rsidRDefault="00805002" w:rsidP="00152C1C">
      <w:pPr>
        <w:pStyle w:val="ListParagraph"/>
      </w:pPr>
    </w:p>
    <w:p w14:paraId="06A52CC0" w14:textId="09B26D36" w:rsidR="006135FF" w:rsidRDefault="006135FF" w:rsidP="00152C1C">
      <w:pPr>
        <w:pStyle w:val="ListParagraph"/>
      </w:pPr>
    </w:p>
    <w:p w14:paraId="1D147195" w14:textId="3456271D" w:rsidR="006135FF" w:rsidRDefault="006135FF" w:rsidP="00152C1C">
      <w:pPr>
        <w:pStyle w:val="ListParagraph"/>
      </w:pPr>
    </w:p>
    <w:p w14:paraId="27EB22DA" w14:textId="4E334604" w:rsidR="006135FF" w:rsidRDefault="006135FF" w:rsidP="006135FF">
      <w:pPr>
        <w:pStyle w:val="ListParagraph"/>
        <w:numPr>
          <w:ilvl w:val="0"/>
          <w:numId w:val="18"/>
        </w:numPr>
      </w:pPr>
      <w:r>
        <w:lastRenderedPageBreak/>
        <w:t>A Desired relative slip of 0.2</w:t>
      </w:r>
    </w:p>
    <w:p w14:paraId="2011DE99" w14:textId="68955092" w:rsidR="006135FF" w:rsidRDefault="006135FF" w:rsidP="006135FF">
      <w:pPr>
        <w:pStyle w:val="ListParagraph"/>
        <w:ind w:left="1080"/>
      </w:pPr>
    </w:p>
    <w:p w14:paraId="4340EBB2" w14:textId="286CEAD9" w:rsidR="006135FF" w:rsidRDefault="006135FF" w:rsidP="006135FF">
      <w:pPr>
        <w:pStyle w:val="ListParagraph"/>
        <w:ind w:left="1080"/>
      </w:pPr>
      <w:r w:rsidRPr="006135FF">
        <w:rPr>
          <w:noProof/>
        </w:rPr>
        <w:drawing>
          <wp:inline distT="0" distB="0" distL="0" distR="0" wp14:anchorId="513C5CD0" wp14:editId="4157307E">
            <wp:extent cx="583692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6920" cy="1162050"/>
                    </a:xfrm>
                    <a:prstGeom prst="rect">
                      <a:avLst/>
                    </a:prstGeom>
                  </pic:spPr>
                </pic:pic>
              </a:graphicData>
            </a:graphic>
          </wp:inline>
        </w:drawing>
      </w:r>
    </w:p>
    <w:p w14:paraId="757A5577" w14:textId="36B16FC2" w:rsidR="005E1A54" w:rsidRDefault="005E1A54" w:rsidP="005E1A54">
      <w:pPr>
        <w:pStyle w:val="ListParagraph"/>
        <w:ind w:left="1080"/>
        <w:jc w:val="center"/>
      </w:pPr>
      <w:r>
        <w:t>Fig4: Signal 1</w:t>
      </w:r>
    </w:p>
    <w:p w14:paraId="28D331D8" w14:textId="6266371B" w:rsidR="006135FF" w:rsidRDefault="006135FF" w:rsidP="006135FF">
      <w:pPr>
        <w:pStyle w:val="ListParagraph"/>
        <w:ind w:left="1080"/>
      </w:pPr>
    </w:p>
    <w:p w14:paraId="065D00CC" w14:textId="3934791D" w:rsidR="006135FF" w:rsidRDefault="006135FF" w:rsidP="006135FF">
      <w:pPr>
        <w:pStyle w:val="ListParagraph"/>
        <w:ind w:left="1080"/>
      </w:pPr>
      <w:r>
        <w:t>This signal with a constant value of 0.2 gives the perfect output showcasing that wheel does not lock up when brake is applied.</w:t>
      </w:r>
    </w:p>
    <w:p w14:paraId="2D172221" w14:textId="343337A3" w:rsidR="005E1A54" w:rsidRDefault="005E1A54" w:rsidP="006135FF">
      <w:pPr>
        <w:pStyle w:val="ListParagraph"/>
        <w:ind w:left="1080"/>
      </w:pPr>
      <w:r w:rsidRPr="005E1A54">
        <w:t>Th</w:t>
      </w:r>
      <w:r>
        <w:t>e output</w:t>
      </w:r>
      <w:r w:rsidRPr="005E1A54">
        <w:t xml:space="preserve"> plot </w:t>
      </w:r>
      <w:r>
        <w:t>(present in the next section</w:t>
      </w:r>
      <w:r w:rsidR="005603C8">
        <w:t>- Fig6</w:t>
      </w:r>
      <w:r>
        <w:t xml:space="preserve">) </w:t>
      </w:r>
      <w:r w:rsidRPr="005E1A54">
        <w:t>shows that the wheel speed stays below vehicle speed without locking up, with vehicle speed going to zero in less than 15 seconds.</w:t>
      </w:r>
    </w:p>
    <w:p w14:paraId="61C59867" w14:textId="74749602" w:rsidR="006135FF" w:rsidRDefault="006135FF" w:rsidP="006135FF">
      <w:pPr>
        <w:pStyle w:val="ListParagraph"/>
        <w:ind w:left="1080"/>
      </w:pPr>
    </w:p>
    <w:p w14:paraId="37ABCED3" w14:textId="552A577B" w:rsidR="006135FF" w:rsidRDefault="006135FF" w:rsidP="006135FF">
      <w:pPr>
        <w:pStyle w:val="ListParagraph"/>
        <w:ind w:left="1080"/>
      </w:pPr>
    </w:p>
    <w:p w14:paraId="5BE78CFC" w14:textId="64C5ED07" w:rsidR="006135FF" w:rsidRDefault="006135FF" w:rsidP="006135FF">
      <w:pPr>
        <w:pStyle w:val="ListParagraph"/>
        <w:numPr>
          <w:ilvl w:val="0"/>
          <w:numId w:val="18"/>
        </w:numPr>
      </w:pPr>
      <w:r>
        <w:t>A Desired relative slip of 1</w:t>
      </w:r>
    </w:p>
    <w:p w14:paraId="39CB4642" w14:textId="465337E1" w:rsidR="006135FF" w:rsidRDefault="006135FF" w:rsidP="006135FF">
      <w:pPr>
        <w:pStyle w:val="ListParagraph"/>
        <w:ind w:left="1080"/>
      </w:pPr>
    </w:p>
    <w:p w14:paraId="01938DC8" w14:textId="50193B45" w:rsidR="006135FF" w:rsidRDefault="006135FF" w:rsidP="006135FF">
      <w:pPr>
        <w:pStyle w:val="ListParagraph"/>
        <w:ind w:left="1080"/>
      </w:pPr>
      <w:r w:rsidRPr="006135FF">
        <w:rPr>
          <w:noProof/>
        </w:rPr>
        <w:drawing>
          <wp:inline distT="0" distB="0" distL="0" distR="0" wp14:anchorId="1030EB3A" wp14:editId="031A3EC7">
            <wp:extent cx="5745480" cy="12287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5480" cy="1228725"/>
                    </a:xfrm>
                    <a:prstGeom prst="rect">
                      <a:avLst/>
                    </a:prstGeom>
                  </pic:spPr>
                </pic:pic>
              </a:graphicData>
            </a:graphic>
          </wp:inline>
        </w:drawing>
      </w:r>
    </w:p>
    <w:p w14:paraId="73039F14" w14:textId="66839A1A" w:rsidR="005E1A54" w:rsidRDefault="005E1A54" w:rsidP="005E1A54">
      <w:pPr>
        <w:pStyle w:val="ListParagraph"/>
        <w:ind w:left="1080"/>
        <w:jc w:val="center"/>
      </w:pPr>
      <w:r>
        <w:t>Fig5: Signal 2</w:t>
      </w:r>
    </w:p>
    <w:p w14:paraId="58629145" w14:textId="5DD4152F" w:rsidR="006135FF" w:rsidRDefault="006135FF" w:rsidP="006135FF">
      <w:pPr>
        <w:pStyle w:val="ListParagraph"/>
        <w:ind w:left="1080"/>
      </w:pPr>
    </w:p>
    <w:p w14:paraId="06517FE8" w14:textId="04A934A6" w:rsidR="005E1A54" w:rsidRDefault="006135FF" w:rsidP="005E1A54">
      <w:pPr>
        <w:pStyle w:val="ListParagraph"/>
        <w:ind w:left="1080"/>
      </w:pPr>
      <w:r>
        <w:t xml:space="preserve">This signal with a constant </w:t>
      </w:r>
      <w:r w:rsidR="005E1A54">
        <w:t xml:space="preserve">value of 1 is basically a test signal used to demonstrate the condition of without ABS. </w:t>
      </w:r>
      <w:r w:rsidR="005E1A54" w:rsidRPr="005E1A54">
        <w:t>This disconnects the slip feedback from the controller, resulting in maximum braking.</w:t>
      </w:r>
    </w:p>
    <w:p w14:paraId="2E8A3E91" w14:textId="77777777" w:rsidR="005E1A54" w:rsidRDefault="005E1A54" w:rsidP="005E1A54">
      <w:pPr>
        <w:pStyle w:val="ListParagraph"/>
        <w:ind w:left="1080"/>
      </w:pPr>
    </w:p>
    <w:p w14:paraId="0EBE846E" w14:textId="61BBD420" w:rsidR="006135FF" w:rsidRDefault="006135FF" w:rsidP="006135FF">
      <w:pPr>
        <w:pStyle w:val="ListParagraph"/>
        <w:ind w:left="1080"/>
      </w:pPr>
    </w:p>
    <w:p w14:paraId="7DC5B30D" w14:textId="44209B4F" w:rsidR="005E1A54" w:rsidRPr="005E1A54" w:rsidRDefault="005E1A54" w:rsidP="005E1A54">
      <w:pPr>
        <w:pStyle w:val="ListParagraph"/>
        <w:numPr>
          <w:ilvl w:val="0"/>
          <w:numId w:val="15"/>
        </w:numPr>
      </w:pPr>
      <w:r>
        <w:rPr>
          <w:b/>
          <w:bCs/>
          <w:u w:val="single"/>
        </w:rPr>
        <w:t>Data Inspector</w:t>
      </w:r>
    </w:p>
    <w:p w14:paraId="31F2F739" w14:textId="05E87D50" w:rsidR="005E1A54" w:rsidRDefault="005E1A54" w:rsidP="005E1A54">
      <w:pPr>
        <w:pStyle w:val="ListParagraph"/>
        <w:rPr>
          <w:b/>
          <w:bCs/>
          <w:u w:val="single"/>
        </w:rPr>
      </w:pPr>
    </w:p>
    <w:p w14:paraId="76A3825D" w14:textId="1059D519" w:rsidR="00823821" w:rsidRPr="00823821" w:rsidRDefault="00823821" w:rsidP="00823821">
      <w:pPr>
        <w:pStyle w:val="ListParagraph"/>
        <w:rPr>
          <w:lang w:val="en-IN"/>
        </w:rPr>
      </w:pPr>
      <w:r w:rsidRPr="00823821">
        <w:rPr>
          <w:lang w:val="en-IN"/>
        </w:rPr>
        <w:t>The Data Inspector visualizes and compares multiple kinds of data.</w:t>
      </w:r>
    </w:p>
    <w:p w14:paraId="79CD18D3" w14:textId="6AAE51E7" w:rsidR="00823821" w:rsidRDefault="00823821" w:rsidP="00823821">
      <w:pPr>
        <w:pStyle w:val="ListParagraph"/>
        <w:rPr>
          <w:lang w:val="en-IN"/>
        </w:rPr>
      </w:pPr>
      <w:r w:rsidRPr="00823821">
        <w:rPr>
          <w:lang w:val="en-IN"/>
        </w:rPr>
        <w:t>Using the</w:t>
      </w:r>
      <w:r>
        <w:rPr>
          <w:lang w:val="en-IN"/>
        </w:rPr>
        <w:t xml:space="preserve"> </w:t>
      </w:r>
      <w:r w:rsidRPr="00823821">
        <w:rPr>
          <w:lang w:val="en-IN"/>
        </w:rPr>
        <w:t xml:space="preserve">Data Inspector, </w:t>
      </w:r>
      <w:r>
        <w:rPr>
          <w:lang w:val="en-IN"/>
        </w:rPr>
        <w:t>we</w:t>
      </w:r>
      <w:r w:rsidRPr="00823821">
        <w:rPr>
          <w:lang w:val="en-IN"/>
        </w:rPr>
        <w:t xml:space="preserve"> can inspect and compare time series data at multiple stages of your workflow.</w:t>
      </w:r>
    </w:p>
    <w:p w14:paraId="3C88F132" w14:textId="6C99E2AE" w:rsidR="00823821" w:rsidRDefault="00823821" w:rsidP="00823821">
      <w:pPr>
        <w:pStyle w:val="ListParagraph"/>
        <w:rPr>
          <w:lang w:val="en-IN"/>
        </w:rPr>
      </w:pPr>
    </w:p>
    <w:p w14:paraId="669A0D0B" w14:textId="5320E756" w:rsidR="00823821" w:rsidRDefault="00823821" w:rsidP="00823821">
      <w:pPr>
        <w:pStyle w:val="ListParagraph"/>
        <w:rPr>
          <w:lang w:val="en-IN"/>
        </w:rPr>
      </w:pPr>
      <w:r>
        <w:rPr>
          <w:lang w:val="en-IN"/>
        </w:rPr>
        <w:t>It saves the data of the logged signals for each run. We can use this saved data and display the graphs for the output parameters.</w:t>
      </w:r>
    </w:p>
    <w:p w14:paraId="3057B160" w14:textId="2F3C6F44" w:rsidR="00823821" w:rsidRDefault="00823821" w:rsidP="00823821">
      <w:pPr>
        <w:pStyle w:val="ListParagraph"/>
        <w:rPr>
          <w:lang w:val="en-IN"/>
        </w:rPr>
      </w:pPr>
    </w:p>
    <w:p w14:paraId="3C8550CE" w14:textId="6179C527" w:rsidR="00823821" w:rsidRDefault="00823821" w:rsidP="00823821">
      <w:pPr>
        <w:pStyle w:val="ListParagraph"/>
        <w:rPr>
          <w:lang w:val="en-IN"/>
        </w:rPr>
      </w:pPr>
    </w:p>
    <w:p w14:paraId="178D4C9A" w14:textId="23F929E4" w:rsidR="00823821" w:rsidRDefault="00823821" w:rsidP="00823821">
      <w:pPr>
        <w:pStyle w:val="ListParagraph"/>
        <w:rPr>
          <w:lang w:val="en-IN"/>
        </w:rPr>
      </w:pPr>
      <w:r>
        <w:rPr>
          <w:lang w:val="en-IN"/>
        </w:rPr>
        <w:lastRenderedPageBreak/>
        <w:t xml:space="preserve">In our ABS model we have logged two signals, first being yout and the second is slip. </w:t>
      </w:r>
    </w:p>
    <w:p w14:paraId="5105FA26" w14:textId="6D5A6D87" w:rsidR="00823821" w:rsidRDefault="00823821" w:rsidP="00823821">
      <w:pPr>
        <w:pStyle w:val="ListParagraph"/>
        <w:rPr>
          <w:lang w:val="en-IN"/>
        </w:rPr>
      </w:pPr>
    </w:p>
    <w:p w14:paraId="4128B932" w14:textId="2EB6069D" w:rsidR="00823821" w:rsidRDefault="005603C8" w:rsidP="00823821">
      <w:pPr>
        <w:pStyle w:val="ListParagraph"/>
        <w:rPr>
          <w:lang w:val="en-IN"/>
        </w:rPr>
      </w:pPr>
      <w:r w:rsidRPr="005603C8">
        <w:rPr>
          <w:noProof/>
          <w:lang w:val="en-IN"/>
        </w:rPr>
        <w:drawing>
          <wp:inline distT="0" distB="0" distL="0" distR="0" wp14:anchorId="1828704E" wp14:editId="6695D505">
            <wp:extent cx="6469380" cy="3467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69380" cy="3467100"/>
                    </a:xfrm>
                    <a:prstGeom prst="rect">
                      <a:avLst/>
                    </a:prstGeom>
                  </pic:spPr>
                </pic:pic>
              </a:graphicData>
            </a:graphic>
          </wp:inline>
        </w:drawing>
      </w:r>
    </w:p>
    <w:p w14:paraId="4F0F8AE4" w14:textId="465D866A" w:rsidR="00823821" w:rsidRDefault="00823821" w:rsidP="00823821">
      <w:pPr>
        <w:pStyle w:val="ListParagraph"/>
        <w:jc w:val="center"/>
        <w:rPr>
          <w:lang w:val="en-IN"/>
        </w:rPr>
      </w:pPr>
      <w:bookmarkStart w:id="56" w:name="_Hlk59094041"/>
      <w:r>
        <w:rPr>
          <w:lang w:val="en-IN"/>
        </w:rPr>
        <w:t>Fig6: Output visualization in Data Inspector</w:t>
      </w:r>
    </w:p>
    <w:bookmarkEnd w:id="56"/>
    <w:p w14:paraId="0CFA5DB0" w14:textId="7BE8DFDB" w:rsidR="00823821" w:rsidRDefault="00823821" w:rsidP="00823821">
      <w:pPr>
        <w:pStyle w:val="ListParagraph"/>
        <w:jc w:val="center"/>
        <w:rPr>
          <w:lang w:val="en-IN"/>
        </w:rPr>
      </w:pPr>
    </w:p>
    <w:p w14:paraId="2FE0DA3B" w14:textId="6020E512" w:rsidR="00823821" w:rsidRDefault="00823821" w:rsidP="00823821">
      <w:pPr>
        <w:pStyle w:val="ListParagraph"/>
        <w:rPr>
          <w:lang w:val="en-IN"/>
        </w:rPr>
      </w:pPr>
    </w:p>
    <w:p w14:paraId="6900C2FF" w14:textId="4D1200CD" w:rsidR="00823821" w:rsidRDefault="00823821" w:rsidP="00823821">
      <w:pPr>
        <w:pStyle w:val="ListParagraph"/>
        <w:rPr>
          <w:lang w:val="en-IN"/>
        </w:rPr>
      </w:pPr>
      <w:r>
        <w:rPr>
          <w:lang w:val="en-IN"/>
        </w:rPr>
        <w:t xml:space="preserve">We can </w:t>
      </w:r>
      <w:r w:rsidR="005603C8">
        <w:rPr>
          <w:lang w:val="en-IN"/>
        </w:rPr>
        <w:t xml:space="preserve">also </w:t>
      </w:r>
      <w:r>
        <w:rPr>
          <w:lang w:val="en-IN"/>
        </w:rPr>
        <w:t xml:space="preserve">the change the layout </w:t>
      </w:r>
      <w:r w:rsidR="005603C8">
        <w:rPr>
          <w:lang w:val="en-IN"/>
        </w:rPr>
        <w:t>of the plots for proper observation and realization of the output.</w:t>
      </w:r>
    </w:p>
    <w:p w14:paraId="46B5941C" w14:textId="4E3A3091" w:rsidR="005603C8" w:rsidRDefault="005603C8" w:rsidP="00823821">
      <w:pPr>
        <w:pStyle w:val="ListParagraph"/>
        <w:rPr>
          <w:lang w:val="en-IN"/>
        </w:rPr>
      </w:pPr>
      <w:r>
        <w:rPr>
          <w:lang w:val="en-IN"/>
        </w:rPr>
        <w:t>There are following plots present in Fig6:</w:t>
      </w:r>
    </w:p>
    <w:p w14:paraId="5954FE0C" w14:textId="19A6F2E1" w:rsidR="005603C8" w:rsidRDefault="005603C8" w:rsidP="005603C8">
      <w:pPr>
        <w:pStyle w:val="ListParagraph"/>
        <w:numPr>
          <w:ilvl w:val="0"/>
          <w:numId w:val="20"/>
        </w:numPr>
        <w:rPr>
          <w:lang w:val="en-IN"/>
        </w:rPr>
      </w:pPr>
      <w:r>
        <w:rPr>
          <w:lang w:val="en-IN"/>
        </w:rPr>
        <w:t>yout for signal1 that contains the wheel speed (yout.Ww) and vehicle speed (yout.Vs).[For desired relative slip of 0.2]</w:t>
      </w:r>
    </w:p>
    <w:p w14:paraId="5C9330A8" w14:textId="5A7068E2" w:rsidR="005603C8" w:rsidRPr="005603C8" w:rsidRDefault="005603C8" w:rsidP="005603C8">
      <w:pPr>
        <w:pStyle w:val="ListParagraph"/>
        <w:numPr>
          <w:ilvl w:val="0"/>
          <w:numId w:val="20"/>
        </w:numPr>
        <w:rPr>
          <w:lang w:val="en-IN"/>
        </w:rPr>
      </w:pPr>
      <w:r>
        <w:rPr>
          <w:lang w:val="en-IN"/>
        </w:rPr>
        <w:t>yout for signal2 that contains the wheel speed (yout1.Ww) and vehicle speed (yout1.Vs).</w:t>
      </w:r>
      <w:r w:rsidRPr="005603C8">
        <w:rPr>
          <w:lang w:val="en-IN"/>
        </w:rPr>
        <w:t xml:space="preserve"> </w:t>
      </w:r>
      <w:r>
        <w:rPr>
          <w:lang w:val="en-IN"/>
        </w:rPr>
        <w:t>[ For desired relative of 1]</w:t>
      </w:r>
    </w:p>
    <w:p w14:paraId="3BE47C13" w14:textId="6369C1DF" w:rsidR="005603C8" w:rsidRDefault="005603C8" w:rsidP="005603C8">
      <w:pPr>
        <w:pStyle w:val="ListParagraph"/>
        <w:numPr>
          <w:ilvl w:val="0"/>
          <w:numId w:val="20"/>
        </w:numPr>
        <w:rPr>
          <w:lang w:val="en-IN"/>
        </w:rPr>
      </w:pPr>
      <w:r>
        <w:rPr>
          <w:lang w:val="en-IN"/>
        </w:rPr>
        <w:t>slip for signal1.[ For desired relative slip of 0.2]</w:t>
      </w:r>
    </w:p>
    <w:p w14:paraId="0827BB80" w14:textId="03A1B81A" w:rsidR="005603C8" w:rsidRDefault="005603C8" w:rsidP="005603C8">
      <w:pPr>
        <w:pStyle w:val="ListParagraph"/>
        <w:numPr>
          <w:ilvl w:val="0"/>
          <w:numId w:val="20"/>
        </w:numPr>
        <w:rPr>
          <w:lang w:val="en-IN"/>
        </w:rPr>
      </w:pPr>
      <w:r>
        <w:rPr>
          <w:lang w:val="en-IN"/>
        </w:rPr>
        <w:t>slip1 for signal2.[ For desired relative of 1]</w:t>
      </w:r>
    </w:p>
    <w:p w14:paraId="6E207C02" w14:textId="13089807" w:rsidR="005603C8" w:rsidRDefault="00E14BA9" w:rsidP="005603C8">
      <w:pPr>
        <w:pStyle w:val="ListParagraph"/>
        <w:numPr>
          <w:ilvl w:val="0"/>
          <w:numId w:val="20"/>
        </w:numPr>
        <w:rPr>
          <w:lang w:val="en-IN"/>
        </w:rPr>
      </w:pPr>
      <w:r>
        <w:rPr>
          <w:lang w:val="en-IN"/>
        </w:rPr>
        <w:t>Sd i.e. Stopping distance for both signal1 and signal2.</w:t>
      </w:r>
    </w:p>
    <w:p w14:paraId="239C807F" w14:textId="51666E81" w:rsidR="00E14BA9" w:rsidRPr="00E14BA9" w:rsidRDefault="00E14BA9" w:rsidP="00E14BA9">
      <w:pPr>
        <w:ind w:left="1440"/>
        <w:rPr>
          <w:lang w:val="en-IN"/>
        </w:rPr>
      </w:pPr>
      <w:r w:rsidRPr="00E14BA9">
        <w:rPr>
          <w:lang w:val="en-IN"/>
        </w:rPr>
        <w:t xml:space="preserve">The distance travelled by the vehicle is plotted for the two </w:t>
      </w:r>
      <w:r>
        <w:rPr>
          <w:lang w:val="en-IN"/>
        </w:rPr>
        <w:t xml:space="preserve">test </w:t>
      </w:r>
      <w:r w:rsidRPr="00E14BA9">
        <w:rPr>
          <w:lang w:val="en-IN"/>
        </w:rPr>
        <w:t>cases. Without ABS, the vehicle skids about an extra 100 feet, taking about three seconds longer to come to a stop.</w:t>
      </w:r>
    </w:p>
    <w:p w14:paraId="4BBCFD6A" w14:textId="77777777" w:rsidR="00E14BA9" w:rsidRPr="005603C8" w:rsidRDefault="00E14BA9" w:rsidP="00E14BA9">
      <w:pPr>
        <w:pStyle w:val="ListParagraph"/>
        <w:ind w:left="1176"/>
        <w:rPr>
          <w:lang w:val="en-IN"/>
        </w:rPr>
      </w:pPr>
    </w:p>
    <w:p w14:paraId="68F41C47" w14:textId="77777777" w:rsidR="005603C8" w:rsidRPr="00823821" w:rsidRDefault="005603C8" w:rsidP="00823821">
      <w:pPr>
        <w:pStyle w:val="ListParagraph"/>
        <w:rPr>
          <w:lang w:val="en-IN"/>
        </w:rPr>
      </w:pPr>
    </w:p>
    <w:p w14:paraId="431C1E55" w14:textId="77777777" w:rsidR="00823821" w:rsidRPr="00823821" w:rsidRDefault="00823821" w:rsidP="005E1A54">
      <w:pPr>
        <w:pStyle w:val="ListParagraph"/>
      </w:pPr>
    </w:p>
    <w:p w14:paraId="730A127A" w14:textId="77777777" w:rsidR="005E1A54" w:rsidRDefault="005E1A54" w:rsidP="005E1A54">
      <w:pPr>
        <w:pStyle w:val="ListParagraph"/>
      </w:pPr>
    </w:p>
    <w:p w14:paraId="24DE6BF6" w14:textId="03E08F9E" w:rsidR="006135FF" w:rsidRDefault="006135FF" w:rsidP="006135FF">
      <w:pPr>
        <w:pStyle w:val="ListParagraph"/>
        <w:ind w:left="1080"/>
      </w:pPr>
    </w:p>
    <w:p w14:paraId="58F24C4E" w14:textId="77777777" w:rsidR="006135FF" w:rsidRDefault="006135FF" w:rsidP="006135FF">
      <w:pPr>
        <w:pStyle w:val="ListParagraph"/>
        <w:ind w:left="1080"/>
      </w:pPr>
    </w:p>
    <w:p w14:paraId="6C189633" w14:textId="4013E92F" w:rsidR="006135FF" w:rsidRDefault="00E14BA9" w:rsidP="00E14BA9">
      <w:pPr>
        <w:pStyle w:val="Heading2"/>
      </w:pPr>
      <w:bookmarkStart w:id="57" w:name="_Toc59093506"/>
      <w:r>
        <w:lastRenderedPageBreak/>
        <w:t>References</w:t>
      </w:r>
      <w:bookmarkEnd w:id="57"/>
    </w:p>
    <w:p w14:paraId="56E58ABD" w14:textId="3F084642" w:rsidR="00E14BA9" w:rsidRDefault="00E14BA9" w:rsidP="00E14BA9"/>
    <w:p w14:paraId="3B7C2466" w14:textId="4B486499" w:rsidR="00E14BA9" w:rsidRDefault="00E14BA9" w:rsidP="003316F2">
      <w:r>
        <w:t xml:space="preserve">[1] </w:t>
      </w:r>
      <w:hyperlink r:id="rId28" w:history="1">
        <w:r w:rsidRPr="00A95AD0">
          <w:rPr>
            <w:rStyle w:val="Hyperlink"/>
          </w:rPr>
          <w:t>https://en.wikipedia.org/wiki/Anti-lock_braking_system</w:t>
        </w:r>
      </w:hyperlink>
    </w:p>
    <w:p w14:paraId="6EF21FAE" w14:textId="59B65A02" w:rsidR="00E14BA9" w:rsidRDefault="00E14BA9" w:rsidP="00E14BA9">
      <w:pPr>
        <w:ind w:firstLine="720"/>
      </w:pPr>
    </w:p>
    <w:p w14:paraId="43A7EC0C" w14:textId="0CF4CBA2" w:rsidR="00E14BA9" w:rsidRDefault="00E14BA9" w:rsidP="003316F2">
      <w:r>
        <w:t xml:space="preserve">[2] </w:t>
      </w:r>
      <w:hyperlink r:id="rId29" w:history="1">
        <w:r w:rsidRPr="00A95AD0">
          <w:rPr>
            <w:rStyle w:val="Hyperlink"/>
          </w:rPr>
          <w:t>https://www.confused.com/on-the-road/gadgets-tech/what-is-abs</w:t>
        </w:r>
      </w:hyperlink>
    </w:p>
    <w:p w14:paraId="5580AE74" w14:textId="2634C3E5" w:rsidR="00E14BA9" w:rsidRDefault="00E14BA9" w:rsidP="00E14BA9">
      <w:pPr>
        <w:ind w:firstLine="720"/>
      </w:pPr>
    </w:p>
    <w:p w14:paraId="514BEAF4" w14:textId="611EE954" w:rsidR="00E14BA9" w:rsidRDefault="00E14BA9" w:rsidP="003316F2">
      <w:r>
        <w:t xml:space="preserve">[3] </w:t>
      </w:r>
      <w:hyperlink r:id="rId30" w:history="1">
        <w:r w:rsidRPr="00A95AD0">
          <w:rPr>
            <w:rStyle w:val="Hyperlink"/>
          </w:rPr>
          <w:t>https://www.mathworks.com/help/</w:t>
        </w:r>
      </w:hyperlink>
    </w:p>
    <w:p w14:paraId="705FE506" w14:textId="2A4B226F" w:rsidR="006135FF" w:rsidRDefault="006135FF" w:rsidP="00152C1C">
      <w:pPr>
        <w:pStyle w:val="ListParagraph"/>
      </w:pPr>
    </w:p>
    <w:p w14:paraId="1F74C216" w14:textId="5598A753" w:rsidR="003316F2" w:rsidRPr="003316F2" w:rsidRDefault="003316F2" w:rsidP="003316F2">
      <w:pPr>
        <w:rPr>
          <w:rFonts w:ascii="Arial" w:hAnsi="Arial" w:cs="Arial"/>
        </w:rPr>
      </w:pPr>
      <w:r>
        <w:t xml:space="preserve">[4] </w:t>
      </w:r>
      <w:r w:rsidRPr="003316F2">
        <w:rPr>
          <w:rFonts w:ascii="Arial" w:hAnsi="Arial" w:cs="Arial"/>
        </w:rPr>
        <w:t xml:space="preserve">I. Khan, I. Hussain, M. Z. A. Shah, K. Kazi and A. A. Patoli, "Design and simulation of anti-lock braking system based on electromagnetic damping phenomena," </w:t>
      </w:r>
      <w:r w:rsidRPr="003316F2">
        <w:rPr>
          <w:rFonts w:ascii="Arial" w:hAnsi="Arial" w:cs="Arial"/>
          <w:i/>
          <w:iCs/>
        </w:rPr>
        <w:t>2017 First International Conference on Latest trends in Electrical Engineering and Computing Technologies (INTELLECT)</w:t>
      </w:r>
      <w:r w:rsidRPr="003316F2">
        <w:rPr>
          <w:rFonts w:ascii="Arial" w:hAnsi="Arial" w:cs="Arial"/>
        </w:rPr>
        <w:t>, Karachi, 2017, pp. 1-8, doi: 10.1109/INTELLECT.2017.8277615.</w:t>
      </w:r>
    </w:p>
    <w:p w14:paraId="5DF626F8" w14:textId="77777777" w:rsidR="006135FF" w:rsidRPr="003316F2" w:rsidRDefault="006135FF" w:rsidP="00152C1C">
      <w:pPr>
        <w:pStyle w:val="ListParagraph"/>
        <w:rPr>
          <w:rFonts w:ascii="Arial" w:hAnsi="Arial" w:cs="Arial"/>
        </w:rPr>
      </w:pPr>
    </w:p>
    <w:p w14:paraId="74F5C5DF" w14:textId="77777777" w:rsidR="006135FF" w:rsidRDefault="006135FF" w:rsidP="00152C1C">
      <w:pPr>
        <w:pStyle w:val="ListParagraph"/>
      </w:pPr>
    </w:p>
    <w:p w14:paraId="622FB09F" w14:textId="5A97B773" w:rsidR="00152C1C" w:rsidRDefault="00152C1C" w:rsidP="00152C1C">
      <w:pPr>
        <w:pStyle w:val="ListParagraph"/>
      </w:pPr>
    </w:p>
    <w:p w14:paraId="1E09B591" w14:textId="77777777" w:rsidR="00152C1C" w:rsidRDefault="00152C1C" w:rsidP="00152C1C">
      <w:pPr>
        <w:pStyle w:val="ListParagraph"/>
      </w:pPr>
    </w:p>
    <w:p w14:paraId="22782ADF" w14:textId="77777777" w:rsidR="00152C1C" w:rsidRDefault="00152C1C" w:rsidP="00152C1C">
      <w:pPr>
        <w:pStyle w:val="ListParagraph"/>
      </w:pPr>
    </w:p>
    <w:p w14:paraId="2F31FE83" w14:textId="2BFDAE70" w:rsidR="00152C1C" w:rsidRDefault="00152C1C" w:rsidP="00152C1C">
      <w:pPr>
        <w:pStyle w:val="ListParagraph"/>
      </w:pPr>
    </w:p>
    <w:p w14:paraId="3E19BB6B" w14:textId="77777777" w:rsidR="00152C1C" w:rsidRPr="00152C1C" w:rsidRDefault="00152C1C" w:rsidP="00152C1C">
      <w:pPr>
        <w:pStyle w:val="ListParagraph"/>
      </w:pPr>
    </w:p>
    <w:p w14:paraId="1C0EADB3" w14:textId="77777777" w:rsidR="003A5190" w:rsidRPr="003A5190" w:rsidRDefault="003A5190" w:rsidP="003A5190">
      <w:pPr>
        <w:pStyle w:val="ListParagraph"/>
      </w:pPr>
    </w:p>
    <w:p w14:paraId="400C2CE9" w14:textId="2E23C1D5" w:rsidR="006C0FA2" w:rsidRDefault="006C0FA2" w:rsidP="00DC71EA">
      <w:pPr>
        <w:pStyle w:val="ListParagraph"/>
      </w:pPr>
    </w:p>
    <w:p w14:paraId="2CCFE464" w14:textId="0F0791DF" w:rsidR="006C0FA2" w:rsidRPr="00DC71EA" w:rsidRDefault="006C0FA2" w:rsidP="00D77C9F">
      <w:pPr>
        <w:pStyle w:val="ListParagraph"/>
        <w:jc w:val="center"/>
        <w:rPr>
          <w:lang w:val="en-IN"/>
        </w:rPr>
      </w:pPr>
    </w:p>
    <w:p w14:paraId="10DA824F" w14:textId="13DE7DF9" w:rsidR="00DC71EA" w:rsidRDefault="00DC71EA" w:rsidP="00DC71EA">
      <w:pPr>
        <w:pStyle w:val="ListParagraph"/>
        <w:rPr>
          <w:lang w:val="en-IN"/>
        </w:rPr>
      </w:pPr>
    </w:p>
    <w:p w14:paraId="59938535" w14:textId="77777777" w:rsidR="00DC71EA" w:rsidRPr="00DC71EA" w:rsidRDefault="00DC71EA" w:rsidP="00DC71EA">
      <w:pPr>
        <w:pStyle w:val="ListParagraph"/>
        <w:rPr>
          <w:lang w:val="en-IN"/>
        </w:rPr>
      </w:pPr>
    </w:p>
    <w:p w14:paraId="4FC0FA02" w14:textId="77777777" w:rsidR="00DC71EA" w:rsidRPr="00DC71EA" w:rsidRDefault="00DC71EA" w:rsidP="00DC71EA">
      <w:pPr>
        <w:pStyle w:val="ListParagraph"/>
        <w:rPr>
          <w:lang w:val="en-IN"/>
        </w:rPr>
      </w:pPr>
    </w:p>
    <w:p w14:paraId="644168B8" w14:textId="77777777" w:rsidR="00DC71EA" w:rsidRPr="00DC71EA" w:rsidRDefault="00DC71EA" w:rsidP="00DC71EA">
      <w:pPr>
        <w:pStyle w:val="ListParagraph"/>
        <w:rPr>
          <w:b/>
          <w:bCs/>
          <w:u w:val="single"/>
          <w:lang w:val="en-IN"/>
        </w:rPr>
      </w:pPr>
    </w:p>
    <w:p w14:paraId="0738C4C2" w14:textId="77777777" w:rsidR="004266FF" w:rsidRDefault="004266FF" w:rsidP="004266FF">
      <w:pPr>
        <w:pStyle w:val="ListParagraph"/>
      </w:pPr>
    </w:p>
    <w:p w14:paraId="02DA8CE1" w14:textId="0C6E5D98" w:rsidR="004266FF" w:rsidRDefault="004266FF" w:rsidP="004266FF"/>
    <w:p w14:paraId="010944BF" w14:textId="5B9F1386" w:rsidR="004266FF" w:rsidRDefault="004266FF" w:rsidP="004266FF"/>
    <w:p w14:paraId="00BCE81B" w14:textId="1FA81EA9" w:rsidR="004266FF" w:rsidRPr="004266FF" w:rsidRDefault="004266FF" w:rsidP="004266FF">
      <w:r>
        <w:t xml:space="preserve">     </w:t>
      </w:r>
    </w:p>
    <w:sectPr w:rsidR="004266FF" w:rsidRPr="004266FF" w:rsidSect="001D706F">
      <w:headerReference w:type="default" r:id="rId31"/>
      <w:footerReference w:type="default" r:id="rId32"/>
      <w:footerReference w:type="first" r:id="rId33"/>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CCE7B" w14:textId="77777777" w:rsidR="00C5791F" w:rsidRDefault="00C5791F" w:rsidP="004B7E44">
      <w:r>
        <w:separator/>
      </w:r>
    </w:p>
  </w:endnote>
  <w:endnote w:type="continuationSeparator" w:id="0">
    <w:p w14:paraId="7320C930" w14:textId="77777777" w:rsidR="00C5791F" w:rsidRDefault="00C5791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ork Sans">
    <w:panose1 w:val="00000000000000000000"/>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344174" w:rsidRPr="000F28B1" w:rsidRDefault="00344174"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951825"/>
      <w:docPartObj>
        <w:docPartGallery w:val="Page Numbers (Bottom of Page)"/>
        <w:docPartUnique/>
      </w:docPartObj>
    </w:sdtPr>
    <w:sdtEndPr>
      <w:rPr>
        <w:noProof/>
      </w:rPr>
    </w:sdtEndPr>
    <w:sdtContent>
      <w:p w14:paraId="1625893C" w14:textId="74973E2B" w:rsidR="00344174" w:rsidRDefault="00C5791F"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98D52" w14:textId="77777777" w:rsidR="00C5791F" w:rsidRDefault="00C5791F" w:rsidP="004B7E44">
      <w:r>
        <w:separator/>
      </w:r>
    </w:p>
  </w:footnote>
  <w:footnote w:type="continuationSeparator" w:id="0">
    <w:p w14:paraId="17AE52DB" w14:textId="77777777" w:rsidR="00C5791F" w:rsidRDefault="00C5791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344174" w14:paraId="17DC6454" w14:textId="77777777" w:rsidTr="004B7E44">
      <w:trPr>
        <w:trHeight w:val="1318"/>
      </w:trPr>
      <w:tc>
        <w:tcPr>
          <w:tcW w:w="12210" w:type="dxa"/>
          <w:tcBorders>
            <w:top w:val="nil"/>
            <w:left w:val="nil"/>
            <w:bottom w:val="nil"/>
            <w:right w:val="nil"/>
          </w:tcBorders>
        </w:tcPr>
        <w:p w14:paraId="4D0A1BE1" w14:textId="5E44324C" w:rsidR="00344174" w:rsidRDefault="00344174"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6pt;height:6pt;visibility:visible;mso-wrap-style:square" o:bullet="t">
        <v:imagedata r:id="rId1" o:title=""/>
      </v:shape>
    </w:pict>
  </w:numPicBullet>
  <w:abstractNum w:abstractNumId="0" w15:restartNumberingAfterBreak="0">
    <w:nsid w:val="01AD6D77"/>
    <w:multiLevelType w:val="hybridMultilevel"/>
    <w:tmpl w:val="1B2A8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F1E8A"/>
    <w:multiLevelType w:val="hybridMultilevel"/>
    <w:tmpl w:val="6FF2F88E"/>
    <w:lvl w:ilvl="0" w:tplc="97AC1F26">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 w15:restartNumberingAfterBreak="0">
    <w:nsid w:val="15C730C3"/>
    <w:multiLevelType w:val="hybridMultilevel"/>
    <w:tmpl w:val="DF823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A1C2A"/>
    <w:multiLevelType w:val="hybridMultilevel"/>
    <w:tmpl w:val="8EDC2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E1AC0"/>
    <w:multiLevelType w:val="hybridMultilevel"/>
    <w:tmpl w:val="1D82786E"/>
    <w:lvl w:ilvl="0" w:tplc="A12E11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043191"/>
    <w:multiLevelType w:val="hybridMultilevel"/>
    <w:tmpl w:val="4E0C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86A68"/>
    <w:multiLevelType w:val="hybridMultilevel"/>
    <w:tmpl w:val="6AEA290E"/>
    <w:lvl w:ilvl="0" w:tplc="A5DC588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28441FB"/>
    <w:multiLevelType w:val="hybridMultilevel"/>
    <w:tmpl w:val="3BE88878"/>
    <w:lvl w:ilvl="0" w:tplc="CA2483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F31994"/>
    <w:multiLevelType w:val="hybridMultilevel"/>
    <w:tmpl w:val="E6BEB5D0"/>
    <w:lvl w:ilvl="0" w:tplc="3E9AEC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551072"/>
    <w:multiLevelType w:val="hybridMultilevel"/>
    <w:tmpl w:val="32348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27C6B"/>
    <w:multiLevelType w:val="hybridMultilevel"/>
    <w:tmpl w:val="74ECF30E"/>
    <w:lvl w:ilvl="0" w:tplc="422E4E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7AB793A"/>
    <w:multiLevelType w:val="multilevel"/>
    <w:tmpl w:val="F57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190279"/>
    <w:multiLevelType w:val="multilevel"/>
    <w:tmpl w:val="FD2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C744D"/>
    <w:multiLevelType w:val="hybridMultilevel"/>
    <w:tmpl w:val="D930B7FC"/>
    <w:lvl w:ilvl="0" w:tplc="3F646292">
      <w:start w:val="1"/>
      <w:numFmt w:val="decimal"/>
      <w:lvlText w:val="%1."/>
      <w:lvlJc w:val="left"/>
      <w:pPr>
        <w:ind w:left="720" w:hanging="360"/>
      </w:pPr>
      <w:rPr>
        <w:rFonts w:hint="default"/>
        <w:b w:val="0"/>
        <w:color w:val="3636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F2430"/>
    <w:multiLevelType w:val="hybridMultilevel"/>
    <w:tmpl w:val="CD084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C602DA"/>
    <w:multiLevelType w:val="multilevel"/>
    <w:tmpl w:val="C97E6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
  </w:num>
  <w:num w:numId="4">
    <w:abstractNumId w:val="6"/>
  </w:num>
  <w:num w:numId="5">
    <w:abstractNumId w:val="18"/>
  </w:num>
  <w:num w:numId="6">
    <w:abstractNumId w:val="14"/>
  </w:num>
  <w:num w:numId="7">
    <w:abstractNumId w:val="4"/>
  </w:num>
  <w:num w:numId="8">
    <w:abstractNumId w:val="12"/>
  </w:num>
  <w:num w:numId="9">
    <w:abstractNumId w:val="19"/>
  </w:num>
  <w:num w:numId="10">
    <w:abstractNumId w:val="3"/>
  </w:num>
  <w:num w:numId="11">
    <w:abstractNumId w:val="7"/>
  </w:num>
  <w:num w:numId="12">
    <w:abstractNumId w:val="16"/>
  </w:num>
  <w:num w:numId="13">
    <w:abstractNumId w:val="13"/>
  </w:num>
  <w:num w:numId="14">
    <w:abstractNumId w:val="17"/>
  </w:num>
  <w:num w:numId="15">
    <w:abstractNumId w:val="0"/>
  </w:num>
  <w:num w:numId="16">
    <w:abstractNumId w:val="11"/>
  </w:num>
  <w:num w:numId="17">
    <w:abstractNumId w:val="9"/>
  </w:num>
  <w:num w:numId="18">
    <w:abstractNumId w:val="10"/>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4525E"/>
    <w:rsid w:val="00047499"/>
    <w:rsid w:val="000571A2"/>
    <w:rsid w:val="00083095"/>
    <w:rsid w:val="000A2A2C"/>
    <w:rsid w:val="000E7D47"/>
    <w:rsid w:val="000F088E"/>
    <w:rsid w:val="000F28B1"/>
    <w:rsid w:val="0011564F"/>
    <w:rsid w:val="00152C1C"/>
    <w:rsid w:val="00157028"/>
    <w:rsid w:val="0016438F"/>
    <w:rsid w:val="00191080"/>
    <w:rsid w:val="001D706F"/>
    <w:rsid w:val="00217D6E"/>
    <w:rsid w:val="00234F17"/>
    <w:rsid w:val="00250CE8"/>
    <w:rsid w:val="002540CC"/>
    <w:rsid w:val="00277B97"/>
    <w:rsid w:val="00293B83"/>
    <w:rsid w:val="002A1FF5"/>
    <w:rsid w:val="002A686E"/>
    <w:rsid w:val="002B56F0"/>
    <w:rsid w:val="002E7B53"/>
    <w:rsid w:val="00300629"/>
    <w:rsid w:val="00330869"/>
    <w:rsid w:val="003311D1"/>
    <w:rsid w:val="003316F2"/>
    <w:rsid w:val="003439BA"/>
    <w:rsid w:val="00344174"/>
    <w:rsid w:val="003930BB"/>
    <w:rsid w:val="003A5190"/>
    <w:rsid w:val="003A6C94"/>
    <w:rsid w:val="003D2DF4"/>
    <w:rsid w:val="003E2C6C"/>
    <w:rsid w:val="004266FF"/>
    <w:rsid w:val="0043549F"/>
    <w:rsid w:val="0047289F"/>
    <w:rsid w:val="00473FB2"/>
    <w:rsid w:val="004A26C5"/>
    <w:rsid w:val="004A7AF5"/>
    <w:rsid w:val="004B7E44"/>
    <w:rsid w:val="004D5252"/>
    <w:rsid w:val="004F2B86"/>
    <w:rsid w:val="005134B0"/>
    <w:rsid w:val="005603C8"/>
    <w:rsid w:val="005A718F"/>
    <w:rsid w:val="005E1A54"/>
    <w:rsid w:val="006135FF"/>
    <w:rsid w:val="006949E5"/>
    <w:rsid w:val="006A3CE7"/>
    <w:rsid w:val="006B1151"/>
    <w:rsid w:val="006C0FA2"/>
    <w:rsid w:val="006C1837"/>
    <w:rsid w:val="006C40DC"/>
    <w:rsid w:val="006C5B81"/>
    <w:rsid w:val="006F55AA"/>
    <w:rsid w:val="00710DE7"/>
    <w:rsid w:val="00732C47"/>
    <w:rsid w:val="007516CF"/>
    <w:rsid w:val="007851FA"/>
    <w:rsid w:val="007862D1"/>
    <w:rsid w:val="007A7073"/>
    <w:rsid w:val="007C1FA9"/>
    <w:rsid w:val="007C587E"/>
    <w:rsid w:val="007C5FA6"/>
    <w:rsid w:val="00805002"/>
    <w:rsid w:val="0081356A"/>
    <w:rsid w:val="00816E8D"/>
    <w:rsid w:val="00823821"/>
    <w:rsid w:val="008775C5"/>
    <w:rsid w:val="0088129C"/>
    <w:rsid w:val="008962D5"/>
    <w:rsid w:val="008A1DEC"/>
    <w:rsid w:val="008B1F00"/>
    <w:rsid w:val="008B33BC"/>
    <w:rsid w:val="008D0D9B"/>
    <w:rsid w:val="009120E9"/>
    <w:rsid w:val="00923B9C"/>
    <w:rsid w:val="00925A24"/>
    <w:rsid w:val="00945900"/>
    <w:rsid w:val="00974E53"/>
    <w:rsid w:val="009A3D77"/>
    <w:rsid w:val="009A6F68"/>
    <w:rsid w:val="009C396C"/>
    <w:rsid w:val="009D65CE"/>
    <w:rsid w:val="00A35BF6"/>
    <w:rsid w:val="00A661AE"/>
    <w:rsid w:val="00A66A8D"/>
    <w:rsid w:val="00A707E5"/>
    <w:rsid w:val="00A834C3"/>
    <w:rsid w:val="00A8717A"/>
    <w:rsid w:val="00A9169A"/>
    <w:rsid w:val="00A9402D"/>
    <w:rsid w:val="00A97ACA"/>
    <w:rsid w:val="00AB3CEE"/>
    <w:rsid w:val="00AD1E68"/>
    <w:rsid w:val="00AF3045"/>
    <w:rsid w:val="00B2388B"/>
    <w:rsid w:val="00B572B4"/>
    <w:rsid w:val="00B95006"/>
    <w:rsid w:val="00C136E2"/>
    <w:rsid w:val="00C175DF"/>
    <w:rsid w:val="00C2543F"/>
    <w:rsid w:val="00C5197F"/>
    <w:rsid w:val="00C5791F"/>
    <w:rsid w:val="00C653FF"/>
    <w:rsid w:val="00CA0846"/>
    <w:rsid w:val="00CA0C9D"/>
    <w:rsid w:val="00CC47D8"/>
    <w:rsid w:val="00CE0CFF"/>
    <w:rsid w:val="00D03729"/>
    <w:rsid w:val="00D40AE1"/>
    <w:rsid w:val="00D77C9F"/>
    <w:rsid w:val="00DA4FA2"/>
    <w:rsid w:val="00DA773B"/>
    <w:rsid w:val="00DB24DA"/>
    <w:rsid w:val="00DB26A7"/>
    <w:rsid w:val="00DB315B"/>
    <w:rsid w:val="00DC71EA"/>
    <w:rsid w:val="00DD4908"/>
    <w:rsid w:val="00E01B09"/>
    <w:rsid w:val="00E023B5"/>
    <w:rsid w:val="00E14BA9"/>
    <w:rsid w:val="00E360B8"/>
    <w:rsid w:val="00E635E5"/>
    <w:rsid w:val="00E701F4"/>
    <w:rsid w:val="00E76CAD"/>
    <w:rsid w:val="00E94B5F"/>
    <w:rsid w:val="00F06217"/>
    <w:rsid w:val="00F24B9D"/>
    <w:rsid w:val="00F315BD"/>
    <w:rsid w:val="00F532A6"/>
    <w:rsid w:val="00F66B3E"/>
    <w:rsid w:val="00FA76DE"/>
    <w:rsid w:val="00FC3B32"/>
    <w:rsid w:val="00FF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0016772E-67C2-4D3A-8063-545C67E4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962D5"/>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962D5"/>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character" w:customStyle="1" w:styleId="text">
    <w:name w:val="text"/>
    <w:basedOn w:val="DefaultParagraphFont"/>
    <w:rsid w:val="00E635E5"/>
  </w:style>
  <w:style w:type="paragraph" w:styleId="NormalWeb">
    <w:name w:val="Normal (Web)"/>
    <w:basedOn w:val="Normal"/>
    <w:uiPriority w:val="99"/>
    <w:unhideWhenUsed/>
    <w:rsid w:val="00E635E5"/>
    <w:pPr>
      <w:spacing w:before="100" w:beforeAutospacing="1" w:after="100" w:afterAutospacing="1" w:line="240" w:lineRule="auto"/>
    </w:pPr>
    <w:rPr>
      <w:rFonts w:ascii="Times New Roman" w:eastAsia="Times New Roman" w:hAnsi="Times New Roman" w:cs="Times New Roman"/>
      <w:szCs w:val="24"/>
      <w:lang w:val="en-IN" w:eastAsia="en-IN"/>
    </w:rPr>
  </w:style>
  <w:style w:type="paragraph" w:customStyle="1" w:styleId="q-text">
    <w:name w:val="q-text"/>
    <w:basedOn w:val="Normal"/>
    <w:rsid w:val="00E635E5"/>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Strong">
    <w:name w:val="Strong"/>
    <w:basedOn w:val="DefaultParagraphFont"/>
    <w:uiPriority w:val="22"/>
    <w:qFormat/>
    <w:rsid w:val="00E635E5"/>
    <w:rPr>
      <w:b/>
      <w:bCs/>
    </w:rPr>
  </w:style>
  <w:style w:type="paragraph" w:customStyle="1" w:styleId="Default">
    <w:name w:val="Default"/>
    <w:rsid w:val="00E635E5"/>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TOC4">
    <w:name w:val="toc 4"/>
    <w:basedOn w:val="Normal"/>
    <w:next w:val="Normal"/>
    <w:autoRedefine/>
    <w:uiPriority w:val="39"/>
    <w:unhideWhenUsed/>
    <w:rsid w:val="0081356A"/>
    <w:pPr>
      <w:spacing w:after="100" w:line="259" w:lineRule="auto"/>
      <w:ind w:left="660"/>
    </w:pPr>
    <w:rPr>
      <w:sz w:val="22"/>
      <w:lang w:val="en-IN" w:eastAsia="en-IN"/>
    </w:rPr>
  </w:style>
  <w:style w:type="paragraph" w:styleId="TOC5">
    <w:name w:val="toc 5"/>
    <w:basedOn w:val="Normal"/>
    <w:next w:val="Normal"/>
    <w:autoRedefine/>
    <w:uiPriority w:val="39"/>
    <w:unhideWhenUsed/>
    <w:rsid w:val="0081356A"/>
    <w:pPr>
      <w:spacing w:after="100" w:line="259" w:lineRule="auto"/>
      <w:ind w:left="880"/>
    </w:pPr>
    <w:rPr>
      <w:sz w:val="22"/>
      <w:lang w:val="en-IN" w:eastAsia="en-IN"/>
    </w:rPr>
  </w:style>
  <w:style w:type="paragraph" w:styleId="TOC6">
    <w:name w:val="toc 6"/>
    <w:basedOn w:val="Normal"/>
    <w:next w:val="Normal"/>
    <w:autoRedefine/>
    <w:uiPriority w:val="39"/>
    <w:unhideWhenUsed/>
    <w:rsid w:val="0081356A"/>
    <w:pPr>
      <w:spacing w:after="100" w:line="259" w:lineRule="auto"/>
      <w:ind w:left="1100"/>
    </w:pPr>
    <w:rPr>
      <w:sz w:val="22"/>
      <w:lang w:val="en-IN" w:eastAsia="en-IN"/>
    </w:rPr>
  </w:style>
  <w:style w:type="paragraph" w:styleId="TOC7">
    <w:name w:val="toc 7"/>
    <w:basedOn w:val="Normal"/>
    <w:next w:val="Normal"/>
    <w:autoRedefine/>
    <w:uiPriority w:val="39"/>
    <w:unhideWhenUsed/>
    <w:rsid w:val="0081356A"/>
    <w:pPr>
      <w:spacing w:after="100" w:line="259" w:lineRule="auto"/>
      <w:ind w:left="1320"/>
    </w:pPr>
    <w:rPr>
      <w:sz w:val="22"/>
      <w:lang w:val="en-IN" w:eastAsia="en-IN"/>
    </w:rPr>
  </w:style>
  <w:style w:type="paragraph" w:styleId="TOC8">
    <w:name w:val="toc 8"/>
    <w:basedOn w:val="Normal"/>
    <w:next w:val="Normal"/>
    <w:autoRedefine/>
    <w:uiPriority w:val="39"/>
    <w:unhideWhenUsed/>
    <w:rsid w:val="0081356A"/>
    <w:pPr>
      <w:spacing w:after="100" w:line="259" w:lineRule="auto"/>
      <w:ind w:left="1540"/>
    </w:pPr>
    <w:rPr>
      <w:sz w:val="22"/>
      <w:lang w:val="en-IN" w:eastAsia="en-IN"/>
    </w:rPr>
  </w:style>
  <w:style w:type="paragraph" w:styleId="TOC9">
    <w:name w:val="toc 9"/>
    <w:basedOn w:val="Normal"/>
    <w:next w:val="Normal"/>
    <w:autoRedefine/>
    <w:uiPriority w:val="39"/>
    <w:unhideWhenUsed/>
    <w:rsid w:val="0081356A"/>
    <w:pPr>
      <w:spacing w:after="100" w:line="259" w:lineRule="auto"/>
      <w:ind w:left="1760"/>
    </w:pPr>
    <w:rPr>
      <w:sz w:val="22"/>
      <w:lang w:val="en-IN" w:eastAsia="en-IN"/>
    </w:rPr>
  </w:style>
  <w:style w:type="character" w:styleId="UnresolvedMention">
    <w:name w:val="Unresolved Mention"/>
    <w:basedOn w:val="DefaultParagraphFont"/>
    <w:uiPriority w:val="99"/>
    <w:semiHidden/>
    <w:unhideWhenUsed/>
    <w:rsid w:val="0081356A"/>
    <w:rPr>
      <w:color w:val="605E5C"/>
      <w:shd w:val="clear" w:color="auto" w:fill="E1DFDD"/>
    </w:rPr>
  </w:style>
  <w:style w:type="character" w:styleId="Emphasis">
    <w:name w:val="Emphasis"/>
    <w:basedOn w:val="DefaultParagraphFont"/>
    <w:uiPriority w:val="20"/>
    <w:qFormat/>
    <w:rsid w:val="00CA0846"/>
    <w:rPr>
      <w:i/>
      <w:iCs/>
    </w:rPr>
  </w:style>
  <w:style w:type="paragraph" w:styleId="BalloonText">
    <w:name w:val="Balloon Text"/>
    <w:basedOn w:val="Normal"/>
    <w:link w:val="BalloonTextChar"/>
    <w:uiPriority w:val="99"/>
    <w:semiHidden/>
    <w:unhideWhenUsed/>
    <w:rsid w:val="00F062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17"/>
    <w:rPr>
      <w:rFonts w:ascii="Segoe UI" w:eastAsiaTheme="minorEastAsia" w:hAnsi="Segoe UI" w:cs="Segoe UI"/>
    </w:rPr>
  </w:style>
  <w:style w:type="character" w:customStyle="1" w:styleId="highlight03">
    <w:name w:val="highlight_03"/>
    <w:basedOn w:val="DefaultParagraphFont"/>
    <w:rsid w:val="002B56F0"/>
  </w:style>
  <w:style w:type="paragraph" w:customStyle="1" w:styleId="programlistingindent">
    <w:name w:val="programlistingindent"/>
    <w:basedOn w:val="Normal"/>
    <w:rsid w:val="00DB315B"/>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216">
      <w:bodyDiv w:val="1"/>
      <w:marLeft w:val="0"/>
      <w:marRight w:val="0"/>
      <w:marTop w:val="0"/>
      <w:marBottom w:val="0"/>
      <w:divBdr>
        <w:top w:val="none" w:sz="0" w:space="0" w:color="auto"/>
        <w:left w:val="none" w:sz="0" w:space="0" w:color="auto"/>
        <w:bottom w:val="none" w:sz="0" w:space="0" w:color="auto"/>
        <w:right w:val="none" w:sz="0" w:space="0" w:color="auto"/>
      </w:divBdr>
    </w:div>
    <w:div w:id="545067063">
      <w:bodyDiv w:val="1"/>
      <w:marLeft w:val="0"/>
      <w:marRight w:val="0"/>
      <w:marTop w:val="0"/>
      <w:marBottom w:val="0"/>
      <w:divBdr>
        <w:top w:val="none" w:sz="0" w:space="0" w:color="auto"/>
        <w:left w:val="none" w:sz="0" w:space="0" w:color="auto"/>
        <w:bottom w:val="none" w:sz="0" w:space="0" w:color="auto"/>
        <w:right w:val="none" w:sz="0" w:space="0" w:color="auto"/>
      </w:divBdr>
      <w:divsChild>
        <w:div w:id="1904101121">
          <w:marLeft w:val="0"/>
          <w:marRight w:val="0"/>
          <w:marTop w:val="0"/>
          <w:marBottom w:val="0"/>
          <w:divBdr>
            <w:top w:val="none" w:sz="0" w:space="0" w:color="auto"/>
            <w:left w:val="none" w:sz="0" w:space="0" w:color="auto"/>
            <w:bottom w:val="none" w:sz="0" w:space="0" w:color="auto"/>
            <w:right w:val="none" w:sz="0" w:space="0" w:color="auto"/>
          </w:divBdr>
        </w:div>
      </w:divsChild>
    </w:div>
    <w:div w:id="776482234">
      <w:bodyDiv w:val="1"/>
      <w:marLeft w:val="0"/>
      <w:marRight w:val="0"/>
      <w:marTop w:val="0"/>
      <w:marBottom w:val="0"/>
      <w:divBdr>
        <w:top w:val="none" w:sz="0" w:space="0" w:color="auto"/>
        <w:left w:val="none" w:sz="0" w:space="0" w:color="auto"/>
        <w:bottom w:val="none" w:sz="0" w:space="0" w:color="auto"/>
        <w:right w:val="none" w:sz="0" w:space="0" w:color="auto"/>
      </w:divBdr>
    </w:div>
    <w:div w:id="879511941">
      <w:bodyDiv w:val="1"/>
      <w:marLeft w:val="0"/>
      <w:marRight w:val="0"/>
      <w:marTop w:val="0"/>
      <w:marBottom w:val="0"/>
      <w:divBdr>
        <w:top w:val="none" w:sz="0" w:space="0" w:color="auto"/>
        <w:left w:val="none" w:sz="0" w:space="0" w:color="auto"/>
        <w:bottom w:val="none" w:sz="0" w:space="0" w:color="auto"/>
        <w:right w:val="none" w:sz="0" w:space="0" w:color="auto"/>
      </w:divBdr>
      <w:divsChild>
        <w:div w:id="2116901519">
          <w:marLeft w:val="0"/>
          <w:marRight w:val="0"/>
          <w:marTop w:val="0"/>
          <w:marBottom w:val="0"/>
          <w:divBdr>
            <w:top w:val="none" w:sz="0" w:space="0" w:color="auto"/>
            <w:left w:val="none" w:sz="0" w:space="0" w:color="auto"/>
            <w:bottom w:val="none" w:sz="0" w:space="0" w:color="auto"/>
            <w:right w:val="none" w:sz="0" w:space="0" w:color="auto"/>
          </w:divBdr>
        </w:div>
      </w:divsChild>
    </w:div>
    <w:div w:id="959915034">
      <w:bodyDiv w:val="1"/>
      <w:marLeft w:val="0"/>
      <w:marRight w:val="0"/>
      <w:marTop w:val="0"/>
      <w:marBottom w:val="0"/>
      <w:divBdr>
        <w:top w:val="none" w:sz="0" w:space="0" w:color="auto"/>
        <w:left w:val="none" w:sz="0" w:space="0" w:color="auto"/>
        <w:bottom w:val="none" w:sz="0" w:space="0" w:color="auto"/>
        <w:right w:val="none" w:sz="0" w:space="0" w:color="auto"/>
      </w:divBdr>
    </w:div>
    <w:div w:id="1004555477">
      <w:bodyDiv w:val="1"/>
      <w:marLeft w:val="0"/>
      <w:marRight w:val="0"/>
      <w:marTop w:val="0"/>
      <w:marBottom w:val="0"/>
      <w:divBdr>
        <w:top w:val="none" w:sz="0" w:space="0" w:color="auto"/>
        <w:left w:val="none" w:sz="0" w:space="0" w:color="auto"/>
        <w:bottom w:val="none" w:sz="0" w:space="0" w:color="auto"/>
        <w:right w:val="none" w:sz="0" w:space="0" w:color="auto"/>
      </w:divBdr>
    </w:div>
    <w:div w:id="1018431238">
      <w:bodyDiv w:val="1"/>
      <w:marLeft w:val="0"/>
      <w:marRight w:val="0"/>
      <w:marTop w:val="0"/>
      <w:marBottom w:val="0"/>
      <w:divBdr>
        <w:top w:val="none" w:sz="0" w:space="0" w:color="auto"/>
        <w:left w:val="none" w:sz="0" w:space="0" w:color="auto"/>
        <w:bottom w:val="none" w:sz="0" w:space="0" w:color="auto"/>
        <w:right w:val="none" w:sz="0" w:space="0" w:color="auto"/>
      </w:divBdr>
    </w:div>
    <w:div w:id="1140421211">
      <w:bodyDiv w:val="1"/>
      <w:marLeft w:val="0"/>
      <w:marRight w:val="0"/>
      <w:marTop w:val="0"/>
      <w:marBottom w:val="0"/>
      <w:divBdr>
        <w:top w:val="none" w:sz="0" w:space="0" w:color="auto"/>
        <w:left w:val="none" w:sz="0" w:space="0" w:color="auto"/>
        <w:bottom w:val="none" w:sz="0" w:space="0" w:color="auto"/>
        <w:right w:val="none" w:sz="0" w:space="0" w:color="auto"/>
      </w:divBdr>
      <w:divsChild>
        <w:div w:id="1774281793">
          <w:marLeft w:val="0"/>
          <w:marRight w:val="0"/>
          <w:marTop w:val="0"/>
          <w:marBottom w:val="0"/>
          <w:divBdr>
            <w:top w:val="single" w:sz="6" w:space="0" w:color="DDDDDD"/>
            <w:left w:val="single" w:sz="6" w:space="0" w:color="DDDDDD"/>
            <w:bottom w:val="single" w:sz="6" w:space="0" w:color="DDDDDD"/>
            <w:right w:val="single" w:sz="6" w:space="0" w:color="DDDDDD"/>
          </w:divBdr>
          <w:divsChild>
            <w:div w:id="22832294">
              <w:marLeft w:val="0"/>
              <w:marRight w:val="0"/>
              <w:marTop w:val="0"/>
              <w:marBottom w:val="0"/>
              <w:divBdr>
                <w:top w:val="none" w:sz="0" w:space="0" w:color="auto"/>
                <w:left w:val="none" w:sz="0" w:space="0" w:color="auto"/>
                <w:bottom w:val="none" w:sz="0" w:space="0" w:color="auto"/>
                <w:right w:val="none" w:sz="0" w:space="0" w:color="auto"/>
              </w:divBdr>
              <w:divsChild>
                <w:div w:id="386614373">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245645052">
      <w:bodyDiv w:val="1"/>
      <w:marLeft w:val="0"/>
      <w:marRight w:val="0"/>
      <w:marTop w:val="0"/>
      <w:marBottom w:val="0"/>
      <w:divBdr>
        <w:top w:val="none" w:sz="0" w:space="0" w:color="auto"/>
        <w:left w:val="none" w:sz="0" w:space="0" w:color="auto"/>
        <w:bottom w:val="none" w:sz="0" w:space="0" w:color="auto"/>
        <w:right w:val="none" w:sz="0" w:space="0" w:color="auto"/>
      </w:divBdr>
    </w:div>
    <w:div w:id="1289891848">
      <w:bodyDiv w:val="1"/>
      <w:marLeft w:val="0"/>
      <w:marRight w:val="0"/>
      <w:marTop w:val="0"/>
      <w:marBottom w:val="0"/>
      <w:divBdr>
        <w:top w:val="none" w:sz="0" w:space="0" w:color="auto"/>
        <w:left w:val="none" w:sz="0" w:space="0" w:color="auto"/>
        <w:bottom w:val="none" w:sz="0" w:space="0" w:color="auto"/>
        <w:right w:val="none" w:sz="0" w:space="0" w:color="auto"/>
      </w:divBdr>
    </w:div>
    <w:div w:id="1330477017">
      <w:bodyDiv w:val="1"/>
      <w:marLeft w:val="0"/>
      <w:marRight w:val="0"/>
      <w:marTop w:val="0"/>
      <w:marBottom w:val="0"/>
      <w:divBdr>
        <w:top w:val="none" w:sz="0" w:space="0" w:color="auto"/>
        <w:left w:val="none" w:sz="0" w:space="0" w:color="auto"/>
        <w:bottom w:val="none" w:sz="0" w:space="0" w:color="auto"/>
        <w:right w:val="none" w:sz="0" w:space="0" w:color="auto"/>
      </w:divBdr>
    </w:div>
    <w:div w:id="1357151230">
      <w:bodyDiv w:val="1"/>
      <w:marLeft w:val="0"/>
      <w:marRight w:val="0"/>
      <w:marTop w:val="0"/>
      <w:marBottom w:val="0"/>
      <w:divBdr>
        <w:top w:val="none" w:sz="0" w:space="0" w:color="auto"/>
        <w:left w:val="none" w:sz="0" w:space="0" w:color="auto"/>
        <w:bottom w:val="none" w:sz="0" w:space="0" w:color="auto"/>
        <w:right w:val="none" w:sz="0" w:space="0" w:color="auto"/>
      </w:divBdr>
    </w:div>
    <w:div w:id="1737127386">
      <w:bodyDiv w:val="1"/>
      <w:marLeft w:val="0"/>
      <w:marRight w:val="0"/>
      <w:marTop w:val="0"/>
      <w:marBottom w:val="0"/>
      <w:divBdr>
        <w:top w:val="none" w:sz="0" w:space="0" w:color="auto"/>
        <w:left w:val="none" w:sz="0" w:space="0" w:color="auto"/>
        <w:bottom w:val="none" w:sz="0" w:space="0" w:color="auto"/>
        <w:right w:val="none" w:sz="0" w:space="0" w:color="auto"/>
      </w:divBdr>
    </w:div>
    <w:div w:id="1802461556">
      <w:bodyDiv w:val="1"/>
      <w:marLeft w:val="0"/>
      <w:marRight w:val="0"/>
      <w:marTop w:val="0"/>
      <w:marBottom w:val="0"/>
      <w:divBdr>
        <w:top w:val="none" w:sz="0" w:space="0" w:color="auto"/>
        <w:left w:val="none" w:sz="0" w:space="0" w:color="auto"/>
        <w:bottom w:val="none" w:sz="0" w:space="0" w:color="auto"/>
        <w:right w:val="none" w:sz="0" w:space="0" w:color="auto"/>
      </w:divBdr>
    </w:div>
    <w:div w:id="1805542660">
      <w:bodyDiv w:val="1"/>
      <w:marLeft w:val="0"/>
      <w:marRight w:val="0"/>
      <w:marTop w:val="0"/>
      <w:marBottom w:val="0"/>
      <w:divBdr>
        <w:top w:val="none" w:sz="0" w:space="0" w:color="auto"/>
        <w:left w:val="none" w:sz="0" w:space="0" w:color="auto"/>
        <w:bottom w:val="none" w:sz="0" w:space="0" w:color="auto"/>
        <w:right w:val="none" w:sz="0" w:space="0" w:color="auto"/>
      </w:divBdr>
    </w:div>
    <w:div w:id="1981764310">
      <w:bodyDiv w:val="1"/>
      <w:marLeft w:val="0"/>
      <w:marRight w:val="0"/>
      <w:marTop w:val="0"/>
      <w:marBottom w:val="0"/>
      <w:divBdr>
        <w:top w:val="none" w:sz="0" w:space="0" w:color="auto"/>
        <w:left w:val="none" w:sz="0" w:space="0" w:color="auto"/>
        <w:bottom w:val="none" w:sz="0" w:space="0" w:color="auto"/>
        <w:right w:val="none" w:sz="0" w:space="0" w:color="auto"/>
      </w:divBdr>
      <w:divsChild>
        <w:div w:id="1045103817">
          <w:marLeft w:val="0"/>
          <w:marRight w:val="0"/>
          <w:marTop w:val="0"/>
          <w:marBottom w:val="0"/>
          <w:divBdr>
            <w:top w:val="none" w:sz="0" w:space="0" w:color="auto"/>
            <w:left w:val="none" w:sz="0" w:space="0" w:color="auto"/>
            <w:bottom w:val="none" w:sz="0" w:space="0" w:color="auto"/>
            <w:right w:val="none" w:sz="0" w:space="0" w:color="auto"/>
          </w:divBdr>
          <w:divsChild>
            <w:div w:id="1951861619">
              <w:marLeft w:val="0"/>
              <w:marRight w:val="0"/>
              <w:marTop w:val="0"/>
              <w:marBottom w:val="150"/>
              <w:divBdr>
                <w:top w:val="none" w:sz="0" w:space="0" w:color="auto"/>
                <w:left w:val="none" w:sz="0" w:space="0" w:color="auto"/>
                <w:bottom w:val="none" w:sz="0" w:space="0" w:color="auto"/>
                <w:right w:val="none" w:sz="0" w:space="0" w:color="auto"/>
              </w:divBdr>
            </w:div>
          </w:divsChild>
        </w:div>
        <w:div w:id="860973075">
          <w:marLeft w:val="0"/>
          <w:marRight w:val="0"/>
          <w:marTop w:val="0"/>
          <w:marBottom w:val="0"/>
          <w:divBdr>
            <w:top w:val="none" w:sz="0" w:space="0" w:color="auto"/>
            <w:left w:val="none" w:sz="0" w:space="0" w:color="auto"/>
            <w:bottom w:val="none" w:sz="0" w:space="0" w:color="auto"/>
            <w:right w:val="none" w:sz="0" w:space="0" w:color="auto"/>
          </w:divBdr>
          <w:divsChild>
            <w:div w:id="774832773">
              <w:marLeft w:val="0"/>
              <w:marRight w:val="0"/>
              <w:marTop w:val="0"/>
              <w:marBottom w:val="150"/>
              <w:divBdr>
                <w:top w:val="none" w:sz="0" w:space="0" w:color="auto"/>
                <w:left w:val="none" w:sz="0" w:space="0" w:color="auto"/>
                <w:bottom w:val="none" w:sz="0" w:space="0" w:color="auto"/>
                <w:right w:val="none" w:sz="0" w:space="0" w:color="auto"/>
              </w:divBdr>
            </w:div>
          </w:divsChild>
        </w:div>
        <w:div w:id="526601264">
          <w:marLeft w:val="0"/>
          <w:marRight w:val="0"/>
          <w:marTop w:val="0"/>
          <w:marBottom w:val="0"/>
          <w:divBdr>
            <w:top w:val="none" w:sz="0" w:space="0" w:color="auto"/>
            <w:left w:val="none" w:sz="0" w:space="0" w:color="auto"/>
            <w:bottom w:val="none" w:sz="0" w:space="0" w:color="auto"/>
            <w:right w:val="none" w:sz="0" w:space="0" w:color="auto"/>
          </w:divBdr>
          <w:divsChild>
            <w:div w:id="1437603495">
              <w:marLeft w:val="0"/>
              <w:marRight w:val="0"/>
              <w:marTop w:val="0"/>
              <w:marBottom w:val="150"/>
              <w:divBdr>
                <w:top w:val="none" w:sz="0" w:space="0" w:color="auto"/>
                <w:left w:val="none" w:sz="0" w:space="0" w:color="auto"/>
                <w:bottom w:val="none" w:sz="0" w:space="0" w:color="auto"/>
                <w:right w:val="none" w:sz="0" w:space="0" w:color="auto"/>
              </w:divBdr>
            </w:div>
          </w:divsChild>
        </w:div>
        <w:div w:id="2041740778">
          <w:marLeft w:val="0"/>
          <w:marRight w:val="0"/>
          <w:marTop w:val="0"/>
          <w:marBottom w:val="0"/>
          <w:divBdr>
            <w:top w:val="none" w:sz="0" w:space="0" w:color="auto"/>
            <w:left w:val="none" w:sz="0" w:space="0" w:color="auto"/>
            <w:bottom w:val="none" w:sz="0" w:space="0" w:color="auto"/>
            <w:right w:val="none" w:sz="0" w:space="0" w:color="auto"/>
          </w:divBdr>
          <w:divsChild>
            <w:div w:id="1662850696">
              <w:marLeft w:val="0"/>
              <w:marRight w:val="0"/>
              <w:marTop w:val="0"/>
              <w:marBottom w:val="150"/>
              <w:divBdr>
                <w:top w:val="none" w:sz="0" w:space="0" w:color="auto"/>
                <w:left w:val="none" w:sz="0" w:space="0" w:color="auto"/>
                <w:bottom w:val="none" w:sz="0" w:space="0" w:color="auto"/>
                <w:right w:val="none" w:sz="0" w:space="0" w:color="auto"/>
              </w:divBdr>
            </w:div>
          </w:divsChild>
        </w:div>
        <w:div w:id="1488593210">
          <w:marLeft w:val="0"/>
          <w:marRight w:val="0"/>
          <w:marTop w:val="0"/>
          <w:marBottom w:val="0"/>
          <w:divBdr>
            <w:top w:val="none" w:sz="0" w:space="0" w:color="auto"/>
            <w:left w:val="none" w:sz="0" w:space="0" w:color="auto"/>
            <w:bottom w:val="none" w:sz="0" w:space="0" w:color="auto"/>
            <w:right w:val="none" w:sz="0" w:space="0" w:color="auto"/>
          </w:divBdr>
          <w:divsChild>
            <w:div w:id="593707061">
              <w:marLeft w:val="0"/>
              <w:marRight w:val="0"/>
              <w:marTop w:val="0"/>
              <w:marBottom w:val="150"/>
              <w:divBdr>
                <w:top w:val="none" w:sz="0" w:space="0" w:color="auto"/>
                <w:left w:val="none" w:sz="0" w:space="0" w:color="auto"/>
                <w:bottom w:val="none" w:sz="0" w:space="0" w:color="auto"/>
                <w:right w:val="none" w:sz="0" w:space="0" w:color="auto"/>
              </w:divBdr>
            </w:div>
          </w:divsChild>
        </w:div>
        <w:div w:id="142238046">
          <w:marLeft w:val="0"/>
          <w:marRight w:val="0"/>
          <w:marTop w:val="0"/>
          <w:marBottom w:val="0"/>
          <w:divBdr>
            <w:top w:val="none" w:sz="0" w:space="0" w:color="auto"/>
            <w:left w:val="none" w:sz="0" w:space="0" w:color="auto"/>
            <w:bottom w:val="none" w:sz="0" w:space="0" w:color="auto"/>
            <w:right w:val="none" w:sz="0" w:space="0" w:color="auto"/>
          </w:divBdr>
          <w:divsChild>
            <w:div w:id="1050348228">
              <w:marLeft w:val="0"/>
              <w:marRight w:val="0"/>
              <w:marTop w:val="0"/>
              <w:marBottom w:val="150"/>
              <w:divBdr>
                <w:top w:val="none" w:sz="0" w:space="0" w:color="auto"/>
                <w:left w:val="none" w:sz="0" w:space="0" w:color="auto"/>
                <w:bottom w:val="none" w:sz="0" w:space="0" w:color="auto"/>
                <w:right w:val="none" w:sz="0" w:space="0" w:color="auto"/>
              </w:divBdr>
            </w:div>
          </w:divsChild>
        </w:div>
        <w:div w:id="953246747">
          <w:marLeft w:val="0"/>
          <w:marRight w:val="0"/>
          <w:marTop w:val="0"/>
          <w:marBottom w:val="0"/>
          <w:divBdr>
            <w:top w:val="none" w:sz="0" w:space="0" w:color="auto"/>
            <w:left w:val="none" w:sz="0" w:space="0" w:color="auto"/>
            <w:bottom w:val="none" w:sz="0" w:space="0" w:color="auto"/>
            <w:right w:val="none" w:sz="0" w:space="0" w:color="auto"/>
          </w:divBdr>
          <w:divsChild>
            <w:div w:id="1598571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3466182">
      <w:bodyDiv w:val="1"/>
      <w:marLeft w:val="0"/>
      <w:marRight w:val="0"/>
      <w:marTop w:val="0"/>
      <w:marBottom w:val="0"/>
      <w:divBdr>
        <w:top w:val="none" w:sz="0" w:space="0" w:color="auto"/>
        <w:left w:val="none" w:sz="0" w:space="0" w:color="auto"/>
        <w:bottom w:val="none" w:sz="0" w:space="0" w:color="auto"/>
        <w:right w:val="none" w:sz="0" w:space="0" w:color="auto"/>
      </w:divBdr>
    </w:div>
    <w:div w:id="20168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confused.com/on-the-road/gadgets-tech/what-is-a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Anti-lock_braking_syste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bhin\OneDrive\Desktop\ABS_Report.docx"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mathworks.com/help/"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3.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4.xml><?xml version="1.0" encoding="utf-8"?>
<ds:datastoreItem xmlns:ds="http://schemas.openxmlformats.org/officeDocument/2006/customXml" ds:itemID="{EF1FD93B-35AA-49CD-BAF1-C2BEC777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967</TotalTime>
  <Pages>11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Abhinav_ 2005576</cp:lastModifiedBy>
  <cp:revision>13</cp:revision>
  <cp:lastPrinted>2020-07-31T06:44:00Z</cp:lastPrinted>
  <dcterms:created xsi:type="dcterms:W3CDTF">2020-12-15T15:33:00Z</dcterms:created>
  <dcterms:modified xsi:type="dcterms:W3CDTF">2020-12-17T05:11:00Z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